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E06" w:rsidRDefault="00047E06"/>
    <w:p w:rsidR="00047E06" w:rsidRDefault="00047E06">
      <w:pPr>
        <w:pStyle w:val="CoverTitle"/>
      </w:pPr>
      <w:r>
        <w:t>NITT</w:t>
      </w:r>
      <w:r w:rsidR="000A058B">
        <w:t xml:space="preserve"> </w:t>
      </w:r>
      <w:r>
        <w:t>Scholarship</w:t>
      </w:r>
      <w:r w:rsidR="000A058B">
        <w:t xml:space="preserve"> </w:t>
      </w:r>
      <w:r>
        <w:t>Information</w:t>
      </w:r>
      <w:r w:rsidR="000A058B">
        <w:t xml:space="preserve"> </w:t>
      </w:r>
      <w:r>
        <w:t xml:space="preserve">System </w:t>
      </w:r>
    </w:p>
    <w:p w:rsidR="00743750" w:rsidRDefault="00743750" w:rsidP="00743750">
      <w:pPr>
        <w:pStyle w:val="NormalWeb"/>
        <w:jc w:val="center"/>
      </w:pPr>
      <w:r>
        <w:rPr>
          <w:rStyle w:val="Strong"/>
          <w:bCs/>
        </w:rPr>
        <w:t>Problem Statement</w:t>
      </w:r>
    </w:p>
    <w:p w:rsidR="00743750" w:rsidRDefault="00743750" w:rsidP="00743750">
      <w:pPr>
        <w:pStyle w:val="NormalWeb"/>
      </w:pPr>
      <w:r w:rsidRPr="00743750">
        <w:rPr>
          <w:rStyle w:val="Strong"/>
          <w:bCs/>
        </w:rPr>
        <w:t>Problem faced by students:  </w:t>
      </w:r>
    </w:p>
    <w:p w:rsidR="00743750" w:rsidRDefault="00743750" w:rsidP="00743750">
      <w:pPr>
        <w:pStyle w:val="NormalWeb"/>
      </w:pPr>
      <w:r>
        <w:t>         When first year students come and if they want to apply for scholarship there are many problems which are faced by student like lack of knowledge about required documents, what is the process in NITT to apply for scholarship, what is the process for different stats and etc.</w:t>
      </w:r>
    </w:p>
    <w:p w:rsidR="00743750" w:rsidRDefault="00743750" w:rsidP="00743750">
      <w:pPr>
        <w:pStyle w:val="NormalWeb"/>
      </w:pPr>
      <w:r>
        <w:t xml:space="preserve">When scholarship has been sanctioned students are not able to know about it </w:t>
      </w:r>
      <w:r w:rsidRPr="00FF2D72">
        <w:t>immediately</w:t>
      </w:r>
      <w:r>
        <w:t xml:space="preserve"> as it sanctioned. They need its notification </w:t>
      </w:r>
      <w:r w:rsidRPr="00FF2D72">
        <w:t>immediately</w:t>
      </w:r>
      <w:r>
        <w:t>.</w:t>
      </w:r>
    </w:p>
    <w:p w:rsidR="00743750" w:rsidRDefault="00743750" w:rsidP="00743750">
      <w:pPr>
        <w:pStyle w:val="NormalWeb"/>
      </w:pPr>
      <w:r>
        <w:t>               When application form has been sent student do not have any idea about it whether it has been sent or not or if it has been sent then whether it has delivered to the students dist office or not and etc.</w:t>
      </w:r>
    </w:p>
    <w:p w:rsidR="00743750" w:rsidRDefault="00743750" w:rsidP="00743750">
      <w:pPr>
        <w:pStyle w:val="NormalWeb"/>
      </w:pPr>
      <w:r>
        <w:t>For the old student when they go for renew the scholarship application they do not get the old record like scholarship sanctioned number etc which is required for renewal of scholarship.</w:t>
      </w:r>
    </w:p>
    <w:p w:rsidR="00743750" w:rsidRDefault="00743750" w:rsidP="00743750">
      <w:pPr>
        <w:pStyle w:val="NormalWeb"/>
      </w:pPr>
      <w:r w:rsidRPr="00743750">
        <w:rPr>
          <w:rStyle w:val="Strong"/>
          <w:bCs/>
        </w:rPr>
        <w:t>Problem faced by department members or office members:</w:t>
      </w:r>
    </w:p>
    <w:p w:rsidR="00743750" w:rsidRDefault="00743750" w:rsidP="00743750">
      <w:pPr>
        <w:pStyle w:val="NormalWeb"/>
      </w:pPr>
      <w:r>
        <w:t>Because every student who are going to apply for scholarship is having enquiry about it so they go to the scholarship department and ask for every single enquiry as it makes disturbment to the office member in their work.</w:t>
      </w:r>
    </w:p>
    <w:p w:rsidR="00743750" w:rsidRDefault="00743750" w:rsidP="00743750">
      <w:pPr>
        <w:pStyle w:val="NormalWeb"/>
      </w:pPr>
      <w:r w:rsidRPr="00743750">
        <w:rPr>
          <w:rStyle w:val="Strong"/>
          <w:bCs/>
        </w:rPr>
        <w:t>Solution:</w:t>
      </w:r>
    </w:p>
    <w:p w:rsidR="00743750" w:rsidRDefault="00743750" w:rsidP="00743750">
      <w:pPr>
        <w:pStyle w:val="NormalWeb"/>
      </w:pPr>
      <w:r w:rsidRPr="00743750">
        <w:rPr>
          <w:rStyle w:val="Strong"/>
          <w:bCs/>
        </w:rPr>
        <w:t xml:space="preserve">  </w:t>
      </w:r>
      <w:r>
        <w:t>Every problem can be solved online and data can be main tend by database system.</w:t>
      </w:r>
    </w:p>
    <w:p w:rsidR="00743750" w:rsidRDefault="00743750" w:rsidP="00743750">
      <w:pPr>
        <w:pStyle w:val="NormalWeb"/>
      </w:pPr>
      <w:r>
        <w:t> </w:t>
      </w:r>
    </w:p>
    <w:p w:rsidR="00BC68D6" w:rsidRDefault="00743750" w:rsidP="00BC68D6">
      <w:pPr>
        <w:pStyle w:val="NormalWeb"/>
      </w:pPr>
      <w:r>
        <w:t>Application will be developed in PHP or HTML</w:t>
      </w:r>
    </w:p>
    <w:p w:rsidR="00743750" w:rsidRPr="00743750" w:rsidRDefault="00743750" w:rsidP="00743750">
      <w:pPr>
        <w:pStyle w:val="PartTitle"/>
      </w:pPr>
    </w:p>
    <w:p w:rsidR="00047E06" w:rsidRDefault="00047E06">
      <w:pPr>
        <w:pStyle w:val="CoverSubTitle"/>
        <w:rPr>
          <w:b/>
          <w:bCs/>
        </w:rPr>
      </w:pPr>
      <w:r>
        <w:rPr>
          <w:b/>
          <w:bCs/>
        </w:rPr>
        <w:t xml:space="preserve">Report on Configuration DefaultConfig </w:t>
      </w:r>
    </w:p>
    <w:p w:rsidR="00047E06" w:rsidRDefault="00047E06">
      <w:pPr>
        <w:pStyle w:val="Name"/>
      </w:pPr>
      <w:r>
        <w:t xml:space="preserve">Overridden Properties </w:t>
      </w:r>
    </w:p>
    <w:p w:rsidR="00047E06" w:rsidRDefault="00047E06">
      <w:pPr>
        <w:pStyle w:val="GroupTitle"/>
        <w:ind w:left="300"/>
      </w:pPr>
      <w:r>
        <w:t xml:space="preserve">Subjects: </w:t>
      </w:r>
    </w:p>
    <w:p w:rsidR="00047E06" w:rsidRDefault="00047E06">
      <w:pPr>
        <w:pStyle w:val="Name"/>
        <w:ind w:left="600"/>
      </w:pPr>
      <w:r>
        <w:t xml:space="preserve">Browser </w:t>
      </w:r>
    </w:p>
    <w:p w:rsidR="00047E06" w:rsidRDefault="00047E06">
      <w:pPr>
        <w:pStyle w:val="GroupTitle"/>
        <w:ind w:left="900"/>
      </w:pPr>
      <w:r>
        <w:t xml:space="preserve">Metaclasses: </w:t>
      </w:r>
    </w:p>
    <w:p w:rsidR="00047E06" w:rsidRDefault="00047E06">
      <w:pPr>
        <w:pStyle w:val="Name"/>
        <w:ind w:left="1200"/>
      </w:pPr>
      <w:r>
        <w:t xml:space="preserve">Settings </w:t>
      </w:r>
    </w:p>
    <w:p w:rsidR="00047E06" w:rsidRDefault="00047E06">
      <w:pPr>
        <w:pStyle w:val="GroupTitle"/>
        <w:ind w:left="1500"/>
      </w:pPr>
      <w:r>
        <w:t xml:space="preserve">Properties: </w:t>
      </w:r>
    </w:p>
    <w:p w:rsidR="00047E06" w:rsidRDefault="00047E06">
      <w:pPr>
        <w:pStyle w:val="NameReference"/>
        <w:ind w:left="1800"/>
      </w:pPr>
      <w:r>
        <w:t xml:space="preserve">ShowPredefinedPackage: False </w:t>
      </w:r>
    </w:p>
    <w:p w:rsidR="00047E06" w:rsidRDefault="00047E06">
      <w:pPr>
        <w:pStyle w:val="PartTitle"/>
      </w:pPr>
      <w:r>
        <w:lastRenderedPageBreak/>
        <w:t xml:space="preserve">Packages </w:t>
      </w:r>
    </w:p>
    <w:p w:rsidR="00047E06" w:rsidRDefault="00047E06">
      <w:pPr>
        <w:pStyle w:val="PartSubTitle"/>
        <w:ind w:left="300"/>
      </w:pPr>
      <w:r>
        <w:t xml:space="preserve">AnalysysPkg </w:t>
      </w:r>
    </w:p>
    <w:p w:rsidR="00047E06" w:rsidRDefault="00047E06">
      <w:pPr>
        <w:pStyle w:val="Qualifier"/>
        <w:ind w:left="300"/>
      </w:pPr>
      <w:r>
        <w:t xml:space="preserve">Language: C++ </w:t>
      </w:r>
    </w:p>
    <w:p w:rsidR="000A058B" w:rsidRDefault="000A058B">
      <w:pPr>
        <w:pStyle w:val="Qualifier"/>
        <w:ind w:left="300"/>
      </w:pPr>
      <w:r>
        <w:t>PHP ,HTML</w:t>
      </w:r>
    </w:p>
    <w:p w:rsidR="000A058B" w:rsidRDefault="000A058B">
      <w:pPr>
        <w:pStyle w:val="Qualifier"/>
        <w:ind w:left="300"/>
      </w:pPr>
    </w:p>
    <w:p w:rsidR="00047E06" w:rsidRDefault="00047E06">
      <w:pPr>
        <w:pStyle w:val="ChapterTitle"/>
        <w:ind w:left="600"/>
        <w:rPr>
          <w:spacing w:val="0"/>
        </w:rPr>
      </w:pPr>
      <w:r>
        <w:rPr>
          <w:spacing w:val="0"/>
        </w:rPr>
        <w:t xml:space="preserve">Use Case Diagrams: </w:t>
      </w:r>
    </w:p>
    <w:p w:rsidR="00047E06" w:rsidRDefault="00047E06">
      <w:pPr>
        <w:pStyle w:val="Heading1"/>
        <w:spacing w:before="60" w:after="60"/>
        <w:ind w:left="900"/>
      </w:pPr>
      <w:r>
        <w:t xml:space="preserve">Fuctional Overwiew </w:t>
      </w:r>
    </w:p>
    <w:p w:rsidR="00047E06" w:rsidRDefault="00230380">
      <w:pPr>
        <w:rPr>
          <w:rFonts w:ascii="Arial" w:hAnsi="Arial" w:cs="Arial"/>
          <w:b/>
          <w:bCs/>
          <w:kern w:val="28"/>
          <w:sz w:val="24"/>
          <w:szCs w:val="24"/>
        </w:rPr>
      </w:pPr>
      <w:r>
        <w:rPr>
          <w:rFonts w:ascii="Arial" w:hAnsi="Arial" w:cs="Arial"/>
          <w:b/>
          <w:bCs/>
          <w:noProof/>
          <w:kern w:val="28"/>
          <w:sz w:val="24"/>
          <w:szCs w:val="24"/>
          <w:lang w:val="en-IN"/>
        </w:rPr>
        <w:drawing>
          <wp:inline distT="0" distB="0" distL="0" distR="0">
            <wp:extent cx="6564630" cy="5210175"/>
            <wp:effectExtent l="0" t="0" r="7620" b="9525"/>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4630" cy="5210175"/>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lastRenderedPageBreak/>
        <w:t xml:space="preserve">Metaclasses: </w:t>
      </w:r>
    </w:p>
    <w:p w:rsidR="00047E06" w:rsidRDefault="00047E06">
      <w:pPr>
        <w:pStyle w:val="Name"/>
        <w:ind w:left="2100"/>
      </w:pPr>
      <w:r>
        <w:t xml:space="preserve">Actor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0,26,84,168 </w:t>
      </w:r>
    </w:p>
    <w:p w:rsidR="00047E06" w:rsidRDefault="00047E06">
      <w:pPr>
        <w:pStyle w:val="NameReference"/>
        <w:ind w:left="2700"/>
      </w:pPr>
      <w:r>
        <w:t xml:space="preserve">Font.Size: 10 </w:t>
      </w:r>
    </w:p>
    <w:p w:rsidR="00047E06" w:rsidRDefault="00047E06">
      <w:pPr>
        <w:pStyle w:val="NameReference"/>
        <w:ind w:left="2700"/>
      </w:pPr>
      <w:r>
        <w:t xml:space="preserve">Line.LineColor: 111,0,107 </w:t>
      </w:r>
    </w:p>
    <w:p w:rsidR="00047E06" w:rsidRDefault="00047E06">
      <w:pPr>
        <w:pStyle w:val="Name"/>
        <w:ind w:left="2100"/>
      </w:pPr>
      <w:r>
        <w:t xml:space="preserve">UseCase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0,21,129,92 </w:t>
      </w:r>
    </w:p>
    <w:p w:rsidR="00047E06" w:rsidRDefault="00047E06">
      <w:pPr>
        <w:pStyle w:val="NameReference"/>
        <w:ind w:left="2700"/>
      </w:pPr>
      <w:r>
        <w:t xml:space="preserve">Font.Size: 10 </w:t>
      </w:r>
    </w:p>
    <w:p w:rsidR="00047E06" w:rsidRDefault="00047E06">
      <w:pPr>
        <w:pStyle w:val="NameReference"/>
        <w:ind w:left="2700"/>
      </w:pPr>
      <w:r>
        <w:t xml:space="preserve">Line.LineColor: 111,0,107 </w:t>
      </w:r>
    </w:p>
    <w:p w:rsidR="00047E06" w:rsidRDefault="00047E06">
      <w:pPr>
        <w:pStyle w:val="Name"/>
        <w:ind w:left="2100"/>
      </w:pPr>
      <w:r>
        <w:t xml:space="preserve">System_Border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0,0,228,240 </w:t>
      </w:r>
    </w:p>
    <w:p w:rsidR="00047E06" w:rsidRDefault="00047E06">
      <w:pPr>
        <w:pStyle w:val="NameReference"/>
        <w:ind w:left="2700"/>
      </w:pPr>
      <w:r>
        <w:t xml:space="preserve">Font.Size: 10 </w:t>
      </w:r>
    </w:p>
    <w:p w:rsidR="00047E06" w:rsidRDefault="00047E06">
      <w:pPr>
        <w:pStyle w:val="NameReference"/>
        <w:ind w:left="2700"/>
      </w:pPr>
      <w:r>
        <w:t xml:space="preserve">Line.LineColor: 111,0,107 </w:t>
      </w:r>
    </w:p>
    <w:p w:rsidR="00047E06" w:rsidRDefault="00047E06">
      <w:pPr>
        <w:pStyle w:val="Name"/>
        <w:ind w:left="2100"/>
      </w:pPr>
      <w:r>
        <w:t xml:space="preserve">Flow </w:t>
      </w:r>
    </w:p>
    <w:p w:rsidR="00047E06" w:rsidRDefault="00047E06">
      <w:pPr>
        <w:pStyle w:val="GroupTitle"/>
        <w:ind w:left="2400"/>
      </w:pPr>
      <w:r>
        <w:t xml:space="preserve">Properties: </w:t>
      </w:r>
    </w:p>
    <w:p w:rsidR="00047E06" w:rsidRDefault="00047E06">
      <w:pPr>
        <w:pStyle w:val="NameReference"/>
        <w:ind w:left="2700"/>
      </w:pPr>
      <w:r>
        <w:t xml:space="preserve">Line.LineWidth: 0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Line.LineStyle: 1 </w:t>
      </w:r>
    </w:p>
    <w:p w:rsidR="00047E06" w:rsidRDefault="00047E06">
      <w:pPr>
        <w:pStyle w:val="NameReference"/>
        <w:ind w:left="2700"/>
      </w:pPr>
      <w:r>
        <w:t xml:space="preserve">Font.Size: 10 </w:t>
      </w:r>
    </w:p>
    <w:p w:rsidR="00047E06" w:rsidRDefault="00047E06">
      <w:pPr>
        <w:pStyle w:val="NameReference"/>
        <w:ind w:left="2700"/>
      </w:pPr>
      <w:r>
        <w:t xml:space="preserve">Line.LineColor: 0,112,0 </w:t>
      </w:r>
    </w:p>
    <w:p w:rsidR="00047E06" w:rsidRDefault="00047E06">
      <w:pPr>
        <w:pStyle w:val="Name"/>
        <w:ind w:left="2100"/>
      </w:pPr>
      <w:r>
        <w:t xml:space="preserve">Association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Font.Size: 10 </w:t>
      </w:r>
    </w:p>
    <w:p w:rsidR="00047E06" w:rsidRDefault="00047E06">
      <w:pPr>
        <w:pStyle w:val="NameReference"/>
        <w:ind w:left="2700"/>
      </w:pPr>
      <w:r>
        <w:t xml:space="preserve">Line.LineColor: 221,0,0 </w:t>
      </w:r>
    </w:p>
    <w:p w:rsidR="00047E06" w:rsidRDefault="00047E06">
      <w:pPr>
        <w:pStyle w:val="Name"/>
        <w:ind w:left="2100"/>
      </w:pPr>
      <w:r>
        <w:t xml:space="preserve">Depends </w:t>
      </w:r>
    </w:p>
    <w:p w:rsidR="00047E06" w:rsidRDefault="00047E06">
      <w:pPr>
        <w:pStyle w:val="GroupTitle"/>
        <w:ind w:left="2400"/>
      </w:pPr>
      <w:r>
        <w:t xml:space="preserve">Properties: </w:t>
      </w:r>
    </w:p>
    <w:p w:rsidR="00047E06" w:rsidRDefault="00047E06">
      <w:pPr>
        <w:pStyle w:val="NameReference"/>
        <w:ind w:left="2700"/>
      </w:pPr>
      <w:r>
        <w:t xml:space="preserve">Line.LineWidth: 0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Line.LineStyle: 1 </w:t>
      </w:r>
    </w:p>
    <w:p w:rsidR="00047E06" w:rsidRDefault="00047E06">
      <w:pPr>
        <w:pStyle w:val="NameReference"/>
        <w:ind w:left="2700"/>
      </w:pPr>
      <w:r>
        <w:t xml:space="preserve">Font.Size: 10 </w:t>
      </w:r>
    </w:p>
    <w:p w:rsidR="00047E06" w:rsidRDefault="00047E06">
      <w:pPr>
        <w:pStyle w:val="NameReference"/>
        <w:ind w:left="2700"/>
      </w:pPr>
      <w:r>
        <w:t xml:space="preserve">Line.LineColor: 0,16,230 </w:t>
      </w:r>
    </w:p>
    <w:p w:rsidR="00047E06" w:rsidRDefault="00047E06">
      <w:pPr>
        <w:pStyle w:val="ChapterTitle"/>
        <w:ind w:left="600"/>
        <w:rPr>
          <w:spacing w:val="0"/>
        </w:rPr>
      </w:pPr>
      <w:r>
        <w:rPr>
          <w:spacing w:val="0"/>
        </w:rPr>
        <w:lastRenderedPageBreak/>
        <w:t xml:space="preserve">Flows: </w:t>
      </w:r>
    </w:p>
    <w:p w:rsidR="00047E06" w:rsidRDefault="00047E06">
      <w:pPr>
        <w:pStyle w:val="Heading1"/>
        <w:spacing w:before="60" w:after="60"/>
        <w:ind w:left="900"/>
      </w:pPr>
      <w:r>
        <w:t xml:space="preserve">SignIn_Upload_Infomation </w:t>
      </w:r>
    </w:p>
    <w:p w:rsidR="00047E06" w:rsidRDefault="00047E06">
      <w:pPr>
        <w:pStyle w:val="Qualifier"/>
        <w:ind w:left="1200"/>
      </w:pPr>
      <w:r>
        <w:t xml:space="preserve">From SignIn to Upload_Infomation </w:t>
      </w:r>
    </w:p>
    <w:p w:rsidR="00047E06" w:rsidRDefault="00047E06">
      <w:pPr>
        <w:pStyle w:val="Heading1"/>
        <w:spacing w:before="60" w:after="60"/>
        <w:ind w:left="900"/>
      </w:pPr>
      <w:r>
        <w:t xml:space="preserve">SignIn_Download_information </w:t>
      </w:r>
    </w:p>
    <w:p w:rsidR="00047E06" w:rsidRDefault="00047E06">
      <w:pPr>
        <w:pStyle w:val="Qualifier"/>
        <w:ind w:left="1200"/>
      </w:pPr>
      <w:r>
        <w:t xml:space="preserve">From SignIn to Download_information </w:t>
      </w:r>
    </w:p>
    <w:p w:rsidR="00047E06" w:rsidRDefault="00047E06">
      <w:pPr>
        <w:pStyle w:val="Heading1"/>
        <w:spacing w:before="60" w:after="60"/>
        <w:ind w:left="900"/>
      </w:pPr>
      <w:r>
        <w:t xml:space="preserve">SignIn_DataBase </w:t>
      </w:r>
    </w:p>
    <w:p w:rsidR="00047E06" w:rsidRDefault="00047E06">
      <w:pPr>
        <w:pStyle w:val="Qualifier"/>
        <w:ind w:left="1200"/>
      </w:pPr>
      <w:r>
        <w:t xml:space="preserve">From SignIn to DataBase </w:t>
      </w:r>
    </w:p>
    <w:p w:rsidR="00047E06" w:rsidRDefault="00047E06">
      <w:pPr>
        <w:pStyle w:val="Heading1"/>
        <w:spacing w:before="60" w:after="60"/>
        <w:ind w:left="900"/>
      </w:pPr>
      <w:r>
        <w:t xml:space="preserve">DataBase_SignIn </w:t>
      </w:r>
    </w:p>
    <w:p w:rsidR="00047E06" w:rsidRDefault="00047E06">
      <w:pPr>
        <w:pStyle w:val="Qualifier"/>
        <w:ind w:left="1200"/>
      </w:pPr>
      <w:r>
        <w:t xml:space="preserve">From DataBase to SignIn </w:t>
      </w:r>
    </w:p>
    <w:p w:rsidR="00047E06" w:rsidRDefault="00047E06">
      <w:pPr>
        <w:pStyle w:val="Heading1"/>
        <w:spacing w:before="60" w:after="60"/>
        <w:ind w:left="900"/>
      </w:pPr>
      <w:r>
        <w:t xml:space="preserve">SignUp_DataBase </w:t>
      </w:r>
    </w:p>
    <w:p w:rsidR="00047E06" w:rsidRDefault="00047E06">
      <w:pPr>
        <w:pStyle w:val="Qualifier"/>
        <w:ind w:left="1200"/>
      </w:pPr>
      <w:r>
        <w:t xml:space="preserve">From SignUp to DataBase </w:t>
      </w:r>
    </w:p>
    <w:p w:rsidR="00047E06" w:rsidRDefault="00047E06">
      <w:pPr>
        <w:pStyle w:val="Heading1"/>
        <w:spacing w:before="60" w:after="60"/>
        <w:ind w:left="900"/>
      </w:pPr>
      <w:r>
        <w:t xml:space="preserve">CheckInfomation_and_store_it_into_database_DataBase </w:t>
      </w:r>
    </w:p>
    <w:p w:rsidR="00047E06" w:rsidRDefault="00047E06">
      <w:pPr>
        <w:pStyle w:val="Qualifier"/>
        <w:ind w:left="1200"/>
      </w:pPr>
      <w:r>
        <w:t xml:space="preserve">From CheckInfomation_and_store_it_into_database to DataBase </w:t>
      </w:r>
    </w:p>
    <w:p w:rsidR="00047E06" w:rsidRDefault="00047E06">
      <w:pPr>
        <w:pStyle w:val="ChapterTitle"/>
        <w:ind w:left="600"/>
        <w:rPr>
          <w:spacing w:val="0"/>
        </w:rPr>
      </w:pPr>
      <w:r>
        <w:rPr>
          <w:spacing w:val="0"/>
        </w:rPr>
        <w:t xml:space="preserve">Globals: </w:t>
      </w:r>
    </w:p>
    <w:p w:rsidR="00047E06" w:rsidRDefault="00047E06">
      <w:pPr>
        <w:pStyle w:val="ChapterTitle"/>
        <w:ind w:left="600"/>
        <w:rPr>
          <w:spacing w:val="0"/>
        </w:rPr>
      </w:pPr>
      <w:r>
        <w:rPr>
          <w:spacing w:val="0"/>
        </w:rPr>
        <w:t xml:space="preserve">Actors: </w:t>
      </w:r>
    </w:p>
    <w:p w:rsidR="00047E06" w:rsidRDefault="00047E06">
      <w:pPr>
        <w:pStyle w:val="Heading1"/>
        <w:spacing w:before="60" w:after="60"/>
        <w:ind w:left="900"/>
      </w:pPr>
      <w:r>
        <w:t xml:space="preserve">DataBase </w:t>
      </w:r>
    </w:p>
    <w:p w:rsidR="00047E06" w:rsidRDefault="00047E06">
      <w:pPr>
        <w:pStyle w:val="GroupTitle"/>
        <w:ind w:left="1200"/>
      </w:pPr>
      <w:r>
        <w:t xml:space="preserve">Association Ends: </w:t>
      </w:r>
    </w:p>
    <w:p w:rsidR="00047E06" w:rsidRDefault="00047E06">
      <w:pPr>
        <w:pStyle w:val="Name"/>
        <w:ind w:left="1500"/>
      </w:pPr>
      <w:r>
        <w:t xml:space="preserve">itsAnswers </w:t>
      </w:r>
    </w:p>
    <w:p w:rsidR="00047E06" w:rsidRDefault="00047E06">
      <w:pPr>
        <w:pStyle w:val="Qualifier"/>
        <w:ind w:left="1800"/>
      </w:pPr>
      <w:r>
        <w:t xml:space="preserve">Association with Answers, Multiplicity of 1, Bi-directional, Navigable </w:t>
      </w:r>
    </w:p>
    <w:p w:rsidR="00047E06" w:rsidRDefault="00047E06">
      <w:pPr>
        <w:pStyle w:val="Name"/>
        <w:ind w:left="1500"/>
      </w:pPr>
      <w:r>
        <w:t xml:space="preserve">itsCheck_info </w:t>
      </w:r>
    </w:p>
    <w:p w:rsidR="00047E06" w:rsidRDefault="00047E06">
      <w:pPr>
        <w:pStyle w:val="Qualifier"/>
        <w:ind w:left="1800"/>
      </w:pPr>
      <w:r>
        <w:t xml:space="preserve">Association with Check_info, Multiplicity of 1, Bi-directional, Navigable </w:t>
      </w:r>
    </w:p>
    <w:p w:rsidR="00047E06" w:rsidRDefault="00047E06">
      <w:pPr>
        <w:pStyle w:val="Name"/>
        <w:ind w:left="1500"/>
      </w:pPr>
      <w:r>
        <w:t xml:space="preserve">itsDBA </w:t>
      </w:r>
    </w:p>
    <w:p w:rsidR="00047E06" w:rsidRDefault="00047E06">
      <w:pPr>
        <w:pStyle w:val="Qualifier"/>
        <w:ind w:left="1800"/>
      </w:pPr>
      <w:r>
        <w:t xml:space="preserve">Association with DBA, Multiplicity of 1, Bi-directional, Navigable </w:t>
      </w:r>
    </w:p>
    <w:p w:rsidR="00047E06" w:rsidRDefault="00047E06">
      <w:pPr>
        <w:pStyle w:val="Name"/>
        <w:ind w:left="1500"/>
      </w:pPr>
      <w:r>
        <w:t xml:space="preserve">itsDownload_information </w:t>
      </w:r>
    </w:p>
    <w:p w:rsidR="00047E06" w:rsidRDefault="00047E06">
      <w:pPr>
        <w:pStyle w:val="Qualifier"/>
        <w:ind w:left="1800"/>
      </w:pPr>
      <w:r>
        <w:t xml:space="preserve">Association with Download_information, Multiplicity of 1, Bi-directional, Navigable </w:t>
      </w:r>
    </w:p>
    <w:p w:rsidR="00047E06" w:rsidRDefault="00047E06">
      <w:pPr>
        <w:pStyle w:val="Name"/>
        <w:ind w:left="1500"/>
      </w:pPr>
      <w:r>
        <w:t xml:space="preserve">itsSignIn </w:t>
      </w:r>
    </w:p>
    <w:p w:rsidR="00047E06" w:rsidRDefault="00047E06">
      <w:pPr>
        <w:pStyle w:val="Qualifier"/>
        <w:ind w:left="1800"/>
      </w:pPr>
      <w:r>
        <w:t xml:space="preserve">Association with SignIn, Multiplicity of 1, Bi-directional, Navigable </w:t>
      </w:r>
    </w:p>
    <w:p w:rsidR="00047E06" w:rsidRDefault="00047E06">
      <w:pPr>
        <w:pStyle w:val="Name"/>
        <w:ind w:left="1500"/>
      </w:pPr>
      <w:r>
        <w:t xml:space="preserve">itsSignUp </w:t>
      </w:r>
    </w:p>
    <w:p w:rsidR="00047E06" w:rsidRDefault="00047E06">
      <w:pPr>
        <w:pStyle w:val="Qualifier"/>
        <w:ind w:left="1800"/>
      </w:pPr>
      <w:r>
        <w:t xml:space="preserve">Association with SignUp, Multiplicity of 1, Bi-directional, Navigable </w:t>
      </w:r>
    </w:p>
    <w:p w:rsidR="00047E06" w:rsidRDefault="00047E06">
      <w:pPr>
        <w:pStyle w:val="Name"/>
        <w:ind w:left="1500"/>
      </w:pPr>
      <w:r>
        <w:t xml:space="preserve">itsStudent_Query </w:t>
      </w:r>
    </w:p>
    <w:p w:rsidR="00047E06" w:rsidRDefault="00047E06">
      <w:pPr>
        <w:pStyle w:val="Qualifier"/>
        <w:ind w:left="1800"/>
      </w:pPr>
      <w:r>
        <w:t xml:space="preserve">Association with Student_Query, Multiplicity of 1, Bi-directional, Navigable </w:t>
      </w:r>
    </w:p>
    <w:p w:rsidR="00047E06" w:rsidRDefault="00047E06">
      <w:pPr>
        <w:pStyle w:val="Name"/>
        <w:ind w:left="1500"/>
      </w:pPr>
      <w:r>
        <w:t xml:space="preserve">itsUpload_Infomation </w:t>
      </w:r>
    </w:p>
    <w:p w:rsidR="00047E06" w:rsidRDefault="00047E06">
      <w:pPr>
        <w:pStyle w:val="Qualifier"/>
        <w:ind w:left="1800"/>
      </w:pPr>
      <w:r>
        <w:t xml:space="preserve">Association with Upload_Infomation, Multiplicity of 1, Bi-directional, Navigable </w:t>
      </w:r>
    </w:p>
    <w:p w:rsidR="00047E06" w:rsidRDefault="00047E06">
      <w:pPr>
        <w:pStyle w:val="Heading1"/>
        <w:spacing w:before="60" w:after="60"/>
        <w:ind w:left="900"/>
      </w:pPr>
      <w:r>
        <w:t xml:space="preserve">DBA </w:t>
      </w:r>
      <w:bookmarkStart w:id="0" w:name="_GoBack"/>
      <w:bookmarkEnd w:id="0"/>
    </w:p>
    <w:p w:rsidR="00047E06" w:rsidRDefault="00047E06">
      <w:pPr>
        <w:pStyle w:val="GroupTitle"/>
        <w:ind w:left="1200"/>
      </w:pPr>
      <w:r>
        <w:t xml:space="preserve">Association Ends: </w:t>
      </w:r>
    </w:p>
    <w:p w:rsidR="00047E06" w:rsidRDefault="00047E06">
      <w:pPr>
        <w:pStyle w:val="Name"/>
        <w:ind w:left="1500"/>
      </w:pPr>
      <w:r>
        <w:t xml:space="preserve">itsCheckInfomation_and_store_it_into_database </w:t>
      </w:r>
    </w:p>
    <w:p w:rsidR="00047E06" w:rsidRDefault="00047E06">
      <w:pPr>
        <w:pStyle w:val="Qualifier"/>
        <w:ind w:left="1800"/>
      </w:pPr>
      <w:r>
        <w:t xml:space="preserve">Association with CheckInfomation_and_store_it_into_database, Multiplicity of 1, Bi-directional, Navigable </w:t>
      </w:r>
    </w:p>
    <w:p w:rsidR="00047E06" w:rsidRDefault="00047E06">
      <w:pPr>
        <w:pStyle w:val="Name"/>
        <w:ind w:left="1500"/>
      </w:pPr>
      <w:r>
        <w:t xml:space="preserve">itsDataBase </w:t>
      </w:r>
    </w:p>
    <w:p w:rsidR="00047E06" w:rsidRDefault="00047E06">
      <w:pPr>
        <w:pStyle w:val="Qualifier"/>
        <w:ind w:left="1800"/>
      </w:pPr>
      <w:r>
        <w:t xml:space="preserve">Association with DataBase, Multiplicity of 1, Bi-directional, Navigable </w:t>
      </w:r>
    </w:p>
    <w:p w:rsidR="00047E06" w:rsidRDefault="00047E06">
      <w:pPr>
        <w:pStyle w:val="Name"/>
        <w:ind w:left="1500"/>
      </w:pPr>
      <w:r>
        <w:t xml:space="preserve">itsDownload_information </w:t>
      </w:r>
    </w:p>
    <w:p w:rsidR="00047E06" w:rsidRDefault="00047E06">
      <w:pPr>
        <w:pStyle w:val="Qualifier"/>
        <w:ind w:left="1800"/>
      </w:pPr>
      <w:r>
        <w:t xml:space="preserve">Association with Download_information, Multiplicity of 1, Bi-directional, Navigable </w:t>
      </w:r>
    </w:p>
    <w:p w:rsidR="00047E06" w:rsidRDefault="00047E06">
      <w:pPr>
        <w:pStyle w:val="Name"/>
        <w:ind w:left="1500"/>
      </w:pPr>
      <w:r>
        <w:lastRenderedPageBreak/>
        <w:t xml:space="preserve">itsSignIn </w:t>
      </w:r>
    </w:p>
    <w:p w:rsidR="00047E06" w:rsidRDefault="00047E06">
      <w:pPr>
        <w:pStyle w:val="Qualifier"/>
        <w:ind w:left="1800"/>
      </w:pPr>
      <w:r>
        <w:t xml:space="preserve">Association with SignIn, Multiplicity of 1, Bi-directional, Navigable </w:t>
      </w:r>
    </w:p>
    <w:p w:rsidR="00047E06" w:rsidRDefault="00047E06">
      <w:pPr>
        <w:pStyle w:val="Name"/>
        <w:ind w:left="1500"/>
      </w:pPr>
      <w:r>
        <w:t xml:space="preserve">itsSignUp </w:t>
      </w:r>
    </w:p>
    <w:p w:rsidR="00047E06" w:rsidRDefault="00047E06">
      <w:pPr>
        <w:pStyle w:val="Qualifier"/>
        <w:ind w:left="1800"/>
      </w:pPr>
      <w:r>
        <w:t xml:space="preserve">Association with SignUp, Multiplicity of 1, Bi-directional, Navigable </w:t>
      </w:r>
    </w:p>
    <w:p w:rsidR="00047E06" w:rsidRDefault="00047E06">
      <w:pPr>
        <w:pStyle w:val="Name"/>
        <w:ind w:left="1500"/>
      </w:pPr>
      <w:r>
        <w:t xml:space="preserve">itsUpload_Infomation </w:t>
      </w:r>
    </w:p>
    <w:p w:rsidR="00047E06" w:rsidRDefault="00047E06">
      <w:pPr>
        <w:pStyle w:val="Qualifier"/>
        <w:ind w:left="1800"/>
      </w:pPr>
      <w:r>
        <w:t xml:space="preserve">Association with Upload_Infomation, Multiplicity of 1, Bi-directional, Navigable </w:t>
      </w:r>
    </w:p>
    <w:p w:rsidR="00047E06" w:rsidRDefault="00047E06">
      <w:pPr>
        <w:pStyle w:val="Heading1"/>
        <w:spacing w:before="60" w:after="60"/>
        <w:ind w:left="900"/>
      </w:pPr>
      <w:r>
        <w:t xml:space="preserve">Staff_member </w:t>
      </w:r>
    </w:p>
    <w:p w:rsidR="00047E06" w:rsidRDefault="00047E06">
      <w:pPr>
        <w:pStyle w:val="GroupTitle"/>
        <w:ind w:left="1200"/>
      </w:pPr>
      <w:r>
        <w:t xml:space="preserve">Association Ends: </w:t>
      </w:r>
    </w:p>
    <w:p w:rsidR="00047E06" w:rsidRDefault="00047E06">
      <w:pPr>
        <w:pStyle w:val="Name"/>
        <w:ind w:left="1500"/>
      </w:pPr>
      <w:r>
        <w:t xml:space="preserve">itsAnswers </w:t>
      </w:r>
    </w:p>
    <w:p w:rsidR="00047E06" w:rsidRDefault="00047E06">
      <w:pPr>
        <w:pStyle w:val="Qualifier"/>
        <w:ind w:left="1800"/>
      </w:pPr>
      <w:r>
        <w:t xml:space="preserve">Association with Answers, Multiplicity of 1, Bi-directional, Navigable </w:t>
      </w:r>
    </w:p>
    <w:p w:rsidR="00047E06" w:rsidRDefault="00047E06">
      <w:pPr>
        <w:pStyle w:val="Name"/>
        <w:ind w:left="1500"/>
      </w:pPr>
      <w:r>
        <w:t xml:space="preserve">itsDownload_information </w:t>
      </w:r>
    </w:p>
    <w:p w:rsidR="00047E06" w:rsidRDefault="00047E06">
      <w:pPr>
        <w:pStyle w:val="Qualifier"/>
        <w:ind w:left="1800"/>
      </w:pPr>
      <w:r>
        <w:t xml:space="preserve">Association with Download_information, Multiplicity of 1, Bi-directional, Navigable </w:t>
      </w:r>
    </w:p>
    <w:p w:rsidR="00047E06" w:rsidRDefault="00047E06">
      <w:pPr>
        <w:pStyle w:val="Name"/>
        <w:ind w:left="1500"/>
      </w:pPr>
      <w:r>
        <w:t xml:space="preserve">itsSignIn </w:t>
      </w:r>
    </w:p>
    <w:p w:rsidR="00047E06" w:rsidRDefault="00047E06">
      <w:pPr>
        <w:pStyle w:val="Qualifier"/>
        <w:ind w:left="1800"/>
      </w:pPr>
      <w:r>
        <w:t xml:space="preserve">Association with SignIn, Multiplicity of 1, Bi-directional, Navigable </w:t>
      </w:r>
    </w:p>
    <w:p w:rsidR="00047E06" w:rsidRDefault="00047E06">
      <w:pPr>
        <w:pStyle w:val="Name"/>
        <w:ind w:left="1500"/>
      </w:pPr>
      <w:r>
        <w:t xml:space="preserve">itsStudent_Query </w:t>
      </w:r>
    </w:p>
    <w:p w:rsidR="00047E06" w:rsidRDefault="00047E06">
      <w:pPr>
        <w:pStyle w:val="Qualifier"/>
        <w:ind w:left="1800"/>
      </w:pPr>
      <w:r>
        <w:t xml:space="preserve">Association with Student_Query, Multiplicity of 1, Bi-directional, Navigable </w:t>
      </w:r>
    </w:p>
    <w:p w:rsidR="00047E06" w:rsidRDefault="00047E06">
      <w:pPr>
        <w:pStyle w:val="Name"/>
        <w:ind w:left="1500"/>
      </w:pPr>
      <w:r>
        <w:t xml:space="preserve">itsUpload_Infomation </w:t>
      </w:r>
    </w:p>
    <w:p w:rsidR="00047E06" w:rsidRDefault="00047E06">
      <w:pPr>
        <w:pStyle w:val="Qualifier"/>
        <w:ind w:left="1800"/>
      </w:pPr>
      <w:r>
        <w:t xml:space="preserve">Association with Upload_Infomation, Multiplicity of 1, Bi-directional, Navigable </w:t>
      </w:r>
    </w:p>
    <w:p w:rsidR="00047E06" w:rsidRDefault="00047E06">
      <w:pPr>
        <w:pStyle w:val="Heading1"/>
        <w:spacing w:before="60" w:after="60"/>
        <w:ind w:left="900"/>
      </w:pPr>
      <w:r>
        <w:t xml:space="preserve">Student </w:t>
      </w:r>
    </w:p>
    <w:p w:rsidR="00047E06" w:rsidRDefault="00047E06">
      <w:pPr>
        <w:pStyle w:val="GroupTitle"/>
        <w:ind w:left="1200"/>
      </w:pPr>
      <w:r>
        <w:t xml:space="preserve">Association Ends: </w:t>
      </w:r>
    </w:p>
    <w:p w:rsidR="00047E06" w:rsidRDefault="00047E06">
      <w:pPr>
        <w:pStyle w:val="Name"/>
        <w:ind w:left="1500"/>
      </w:pPr>
      <w:r>
        <w:t xml:space="preserve">itsDownload_information </w:t>
      </w:r>
    </w:p>
    <w:p w:rsidR="00047E06" w:rsidRDefault="00047E06">
      <w:pPr>
        <w:pStyle w:val="Qualifier"/>
        <w:ind w:left="1800"/>
      </w:pPr>
      <w:r>
        <w:t xml:space="preserve">Association with Download_information, Multiplicity of 1, Bi-directional, Navigable </w:t>
      </w:r>
    </w:p>
    <w:p w:rsidR="00047E06" w:rsidRDefault="00047E06">
      <w:pPr>
        <w:pStyle w:val="Name"/>
        <w:ind w:left="1500"/>
      </w:pPr>
      <w:r>
        <w:t xml:space="preserve">itsSignUp </w:t>
      </w:r>
    </w:p>
    <w:p w:rsidR="00047E06" w:rsidRDefault="00047E06">
      <w:pPr>
        <w:pStyle w:val="Qualifier"/>
        <w:ind w:left="1800"/>
      </w:pPr>
      <w:r>
        <w:t xml:space="preserve">Association with SignUp, Multiplicity of 1, Bi-directional, Navigable </w:t>
      </w:r>
    </w:p>
    <w:p w:rsidR="00047E06" w:rsidRDefault="00047E06">
      <w:pPr>
        <w:pStyle w:val="Name"/>
        <w:ind w:left="1500"/>
      </w:pPr>
      <w:r>
        <w:t xml:space="preserve">itsStudent_Query </w:t>
      </w:r>
    </w:p>
    <w:p w:rsidR="00047E06" w:rsidRDefault="00047E06">
      <w:pPr>
        <w:pStyle w:val="Qualifier"/>
        <w:ind w:left="1800"/>
      </w:pPr>
      <w:r>
        <w:t xml:space="preserve">Association with Student_Query, Multiplicity of 1, Bi-directional, Navigable </w:t>
      </w:r>
    </w:p>
    <w:p w:rsidR="00047E06" w:rsidRDefault="00047E06">
      <w:pPr>
        <w:pStyle w:val="Name"/>
        <w:ind w:left="1500"/>
      </w:pPr>
      <w:r>
        <w:t xml:space="preserve">itsUpload_Infomation </w:t>
      </w:r>
    </w:p>
    <w:p w:rsidR="00047E06" w:rsidRDefault="00047E06">
      <w:pPr>
        <w:pStyle w:val="Qualifier"/>
        <w:ind w:left="1800"/>
      </w:pPr>
      <w:r>
        <w:t xml:space="preserve">Association with Upload_Infomation, Multiplicity of 1, Bi-directional, Navigable </w:t>
      </w:r>
    </w:p>
    <w:p w:rsidR="00047E06" w:rsidRDefault="00047E06">
      <w:pPr>
        <w:pStyle w:val="ChapterTitle"/>
        <w:ind w:left="600"/>
        <w:rPr>
          <w:spacing w:val="0"/>
        </w:rPr>
      </w:pPr>
      <w:r>
        <w:rPr>
          <w:spacing w:val="0"/>
        </w:rPr>
        <w:t xml:space="preserve">Use Cases: </w:t>
      </w:r>
    </w:p>
    <w:p w:rsidR="00047E06" w:rsidRDefault="00047E06">
      <w:pPr>
        <w:pStyle w:val="Heading1"/>
        <w:spacing w:before="60" w:after="60"/>
        <w:ind w:left="900"/>
      </w:pPr>
      <w:r>
        <w:t xml:space="preserve">Answers </w:t>
      </w:r>
    </w:p>
    <w:p w:rsidR="00047E06" w:rsidRDefault="00047E06">
      <w:pPr>
        <w:pStyle w:val="GroupTitle"/>
        <w:ind w:left="1200"/>
      </w:pPr>
      <w:r>
        <w:t xml:space="preserve">Association Ends: </w:t>
      </w:r>
    </w:p>
    <w:p w:rsidR="00047E06" w:rsidRDefault="00047E06">
      <w:pPr>
        <w:pStyle w:val="Name"/>
        <w:ind w:left="1500"/>
      </w:pPr>
      <w:r>
        <w:t xml:space="preserve">itsStaff_member </w:t>
      </w:r>
    </w:p>
    <w:p w:rsidR="00047E06" w:rsidRDefault="00047E06">
      <w:pPr>
        <w:pStyle w:val="Name"/>
        <w:ind w:left="1500"/>
      </w:pPr>
      <w:r>
        <w:t xml:space="preserve">itsDataBase </w:t>
      </w:r>
    </w:p>
    <w:p w:rsidR="00047E06" w:rsidRDefault="00047E06">
      <w:pPr>
        <w:pStyle w:val="Heading1"/>
        <w:spacing w:before="60" w:after="60"/>
        <w:ind w:left="900"/>
      </w:pPr>
      <w:r>
        <w:t xml:space="preserve">Check_info </w:t>
      </w:r>
    </w:p>
    <w:p w:rsidR="00047E06" w:rsidRDefault="00047E06">
      <w:pPr>
        <w:pStyle w:val="GroupTitle"/>
        <w:ind w:left="1200"/>
      </w:pPr>
      <w:r>
        <w:t xml:space="preserve">Association Ends: </w:t>
      </w:r>
    </w:p>
    <w:p w:rsidR="00047E06" w:rsidRDefault="00047E06">
      <w:pPr>
        <w:pStyle w:val="Name"/>
        <w:ind w:left="1500"/>
      </w:pPr>
      <w:r>
        <w:t xml:space="preserve">itsSignIn </w:t>
      </w:r>
    </w:p>
    <w:p w:rsidR="00047E06" w:rsidRDefault="00047E06">
      <w:pPr>
        <w:pStyle w:val="Name"/>
        <w:ind w:left="1500"/>
      </w:pPr>
      <w:r>
        <w:t xml:space="preserve">itsDataBase </w:t>
      </w:r>
    </w:p>
    <w:p w:rsidR="00047E06" w:rsidRDefault="00047E06">
      <w:pPr>
        <w:pStyle w:val="Heading1"/>
        <w:spacing w:before="60" w:after="60"/>
        <w:ind w:left="900"/>
      </w:pPr>
      <w:r>
        <w:t xml:space="preserve">CheckInfomation_and_store_it_into_database </w:t>
      </w:r>
    </w:p>
    <w:p w:rsidR="00047E06" w:rsidRDefault="00047E06">
      <w:pPr>
        <w:pStyle w:val="GroupTitle"/>
        <w:ind w:left="1200"/>
      </w:pPr>
      <w:r>
        <w:t xml:space="preserve">Association Ends: </w:t>
      </w:r>
    </w:p>
    <w:p w:rsidR="00047E06" w:rsidRDefault="00047E06">
      <w:pPr>
        <w:pStyle w:val="Name"/>
        <w:ind w:left="1500"/>
      </w:pPr>
      <w:r>
        <w:t xml:space="preserve">itsSignUp </w:t>
      </w:r>
    </w:p>
    <w:p w:rsidR="00047E06" w:rsidRDefault="00047E06">
      <w:pPr>
        <w:pStyle w:val="Name"/>
        <w:ind w:left="1500"/>
      </w:pPr>
      <w:r>
        <w:t xml:space="preserve">itsDBA </w:t>
      </w:r>
    </w:p>
    <w:p w:rsidR="00047E06" w:rsidRDefault="00047E06">
      <w:pPr>
        <w:pStyle w:val="Heading1"/>
        <w:spacing w:before="60" w:after="60"/>
        <w:ind w:left="900"/>
      </w:pPr>
      <w:r>
        <w:t xml:space="preserve">Download_information </w:t>
      </w:r>
    </w:p>
    <w:p w:rsidR="00047E06" w:rsidRDefault="00047E06">
      <w:pPr>
        <w:pStyle w:val="GroupTitle"/>
        <w:ind w:left="1200"/>
      </w:pPr>
      <w:r>
        <w:t xml:space="preserve">Association Ends: </w:t>
      </w:r>
    </w:p>
    <w:p w:rsidR="00047E06" w:rsidRDefault="00047E06">
      <w:pPr>
        <w:pStyle w:val="Name"/>
        <w:ind w:left="1500"/>
      </w:pPr>
      <w:r>
        <w:t xml:space="preserve">itsSignIn </w:t>
      </w:r>
    </w:p>
    <w:p w:rsidR="00047E06" w:rsidRDefault="00047E06">
      <w:pPr>
        <w:pStyle w:val="Name"/>
        <w:ind w:left="1500"/>
      </w:pPr>
      <w:r>
        <w:t xml:space="preserve">itsDataBase </w:t>
      </w:r>
    </w:p>
    <w:p w:rsidR="00047E06" w:rsidRDefault="00047E06">
      <w:pPr>
        <w:pStyle w:val="Name"/>
        <w:ind w:left="1500"/>
      </w:pPr>
      <w:r>
        <w:t xml:space="preserve">itsDBA </w:t>
      </w:r>
    </w:p>
    <w:p w:rsidR="00047E06" w:rsidRDefault="00047E06">
      <w:pPr>
        <w:pStyle w:val="Name"/>
        <w:ind w:left="1500"/>
      </w:pPr>
      <w:r>
        <w:t xml:space="preserve">itsStudent </w:t>
      </w:r>
    </w:p>
    <w:p w:rsidR="00047E06" w:rsidRDefault="00047E06">
      <w:pPr>
        <w:pStyle w:val="Name"/>
        <w:ind w:left="1500"/>
      </w:pPr>
      <w:r>
        <w:t xml:space="preserve">itsStaff_member </w:t>
      </w:r>
    </w:p>
    <w:p w:rsidR="00047E06" w:rsidRDefault="00047E06">
      <w:pPr>
        <w:pStyle w:val="Heading1"/>
        <w:spacing w:before="60" w:after="60"/>
        <w:ind w:left="900"/>
      </w:pPr>
      <w:r>
        <w:lastRenderedPageBreak/>
        <w:t xml:space="preserve">SignIn </w:t>
      </w:r>
    </w:p>
    <w:p w:rsidR="00047E06" w:rsidRDefault="00047E06">
      <w:pPr>
        <w:pStyle w:val="GroupTitle"/>
        <w:ind w:left="1200"/>
      </w:pPr>
      <w:r>
        <w:t xml:space="preserve">Association Ends: </w:t>
      </w:r>
    </w:p>
    <w:p w:rsidR="00047E06" w:rsidRDefault="00047E06">
      <w:pPr>
        <w:pStyle w:val="Name"/>
        <w:ind w:left="1500"/>
      </w:pPr>
      <w:r>
        <w:t xml:space="preserve">itsStaff_member </w:t>
      </w:r>
    </w:p>
    <w:p w:rsidR="00047E06" w:rsidRDefault="00047E06">
      <w:pPr>
        <w:pStyle w:val="Name"/>
        <w:ind w:left="1500"/>
      </w:pPr>
      <w:r>
        <w:t xml:space="preserve">itsDataBase </w:t>
      </w:r>
    </w:p>
    <w:p w:rsidR="00047E06" w:rsidRDefault="00047E06">
      <w:pPr>
        <w:pStyle w:val="Name"/>
        <w:ind w:left="1500"/>
      </w:pPr>
      <w:r>
        <w:t xml:space="preserve">itsUpload_Infomation </w:t>
      </w:r>
    </w:p>
    <w:p w:rsidR="00047E06" w:rsidRDefault="00047E06">
      <w:pPr>
        <w:pStyle w:val="Name"/>
        <w:ind w:left="1500"/>
      </w:pPr>
      <w:r>
        <w:t xml:space="preserve">itsDownload_information </w:t>
      </w:r>
    </w:p>
    <w:p w:rsidR="00047E06" w:rsidRDefault="00047E06">
      <w:pPr>
        <w:pStyle w:val="Name"/>
        <w:ind w:left="1500"/>
      </w:pPr>
      <w:r>
        <w:t xml:space="preserve">itsDBA </w:t>
      </w:r>
    </w:p>
    <w:p w:rsidR="00047E06" w:rsidRDefault="00047E06">
      <w:pPr>
        <w:pStyle w:val="Name"/>
        <w:ind w:left="1500"/>
      </w:pPr>
      <w:r>
        <w:t xml:space="preserve">itsCheck_info </w:t>
      </w:r>
    </w:p>
    <w:p w:rsidR="00047E06" w:rsidRDefault="00047E06">
      <w:pPr>
        <w:pStyle w:val="Heading1"/>
        <w:spacing w:before="60" w:after="60"/>
        <w:ind w:left="900"/>
      </w:pPr>
      <w:r>
        <w:t xml:space="preserve">SignUp </w:t>
      </w:r>
    </w:p>
    <w:p w:rsidR="00047E06" w:rsidRDefault="00047E06">
      <w:pPr>
        <w:pStyle w:val="GroupTitle"/>
        <w:ind w:left="1200"/>
      </w:pPr>
      <w:r>
        <w:t xml:space="preserve">Association Ends: </w:t>
      </w:r>
    </w:p>
    <w:p w:rsidR="00047E06" w:rsidRDefault="00047E06">
      <w:pPr>
        <w:pStyle w:val="Name"/>
        <w:ind w:left="1500"/>
      </w:pPr>
      <w:r>
        <w:t xml:space="preserve">itsStudent </w:t>
      </w:r>
    </w:p>
    <w:p w:rsidR="00047E06" w:rsidRDefault="00047E06">
      <w:pPr>
        <w:pStyle w:val="Name"/>
        <w:ind w:left="1500"/>
      </w:pPr>
      <w:r>
        <w:t xml:space="preserve">itsDataBase </w:t>
      </w:r>
    </w:p>
    <w:p w:rsidR="00047E06" w:rsidRDefault="00047E06">
      <w:pPr>
        <w:pStyle w:val="Name"/>
        <w:ind w:left="1500"/>
      </w:pPr>
      <w:r>
        <w:t xml:space="preserve">itsDBA </w:t>
      </w:r>
    </w:p>
    <w:p w:rsidR="00047E06" w:rsidRDefault="00047E06">
      <w:pPr>
        <w:pStyle w:val="Name"/>
        <w:ind w:left="1500"/>
      </w:pPr>
      <w:r>
        <w:t xml:space="preserve">itsCheckInfomation_and_store_it_into_database </w:t>
      </w:r>
    </w:p>
    <w:p w:rsidR="00047E06" w:rsidRDefault="00047E06">
      <w:pPr>
        <w:pStyle w:val="Heading1"/>
        <w:spacing w:before="60" w:after="60"/>
        <w:ind w:left="900"/>
      </w:pPr>
      <w:r>
        <w:t xml:space="preserve">Student_Query </w:t>
      </w:r>
    </w:p>
    <w:p w:rsidR="00047E06" w:rsidRDefault="00047E06">
      <w:pPr>
        <w:pStyle w:val="GroupTitle"/>
        <w:ind w:left="1200"/>
      </w:pPr>
      <w:r>
        <w:t xml:space="preserve">Association Ends: </w:t>
      </w:r>
    </w:p>
    <w:p w:rsidR="00047E06" w:rsidRDefault="00047E06">
      <w:pPr>
        <w:pStyle w:val="Name"/>
        <w:ind w:left="1500"/>
      </w:pPr>
      <w:r>
        <w:t xml:space="preserve">itsStaff_member </w:t>
      </w:r>
    </w:p>
    <w:p w:rsidR="00047E06" w:rsidRDefault="00047E06">
      <w:pPr>
        <w:pStyle w:val="Name"/>
        <w:ind w:left="1500"/>
      </w:pPr>
      <w:r>
        <w:t xml:space="preserve">itsDataBase </w:t>
      </w:r>
    </w:p>
    <w:p w:rsidR="00047E06" w:rsidRDefault="00047E06">
      <w:pPr>
        <w:pStyle w:val="Name"/>
        <w:ind w:left="1500"/>
      </w:pPr>
      <w:r>
        <w:t xml:space="preserve">itsStudent </w:t>
      </w:r>
    </w:p>
    <w:p w:rsidR="00047E06" w:rsidRDefault="00047E06">
      <w:pPr>
        <w:pStyle w:val="Heading1"/>
        <w:spacing w:before="60" w:after="60"/>
        <w:ind w:left="900"/>
      </w:pPr>
      <w:r>
        <w:t xml:space="preserve">Upload_Infomation </w:t>
      </w:r>
    </w:p>
    <w:p w:rsidR="00047E06" w:rsidRDefault="00047E06">
      <w:pPr>
        <w:pStyle w:val="GroupTitle"/>
        <w:ind w:left="1200"/>
      </w:pPr>
      <w:r>
        <w:t xml:space="preserve">Association Ends: </w:t>
      </w:r>
    </w:p>
    <w:p w:rsidR="00047E06" w:rsidRDefault="00047E06">
      <w:pPr>
        <w:pStyle w:val="Name"/>
        <w:ind w:left="1500"/>
      </w:pPr>
      <w:r>
        <w:t xml:space="preserve">itsSignIn </w:t>
      </w:r>
    </w:p>
    <w:p w:rsidR="00047E06" w:rsidRDefault="00047E06">
      <w:pPr>
        <w:pStyle w:val="Name"/>
        <w:ind w:left="1500"/>
      </w:pPr>
      <w:r>
        <w:t xml:space="preserve">itsDataBase </w:t>
      </w:r>
    </w:p>
    <w:p w:rsidR="00047E06" w:rsidRDefault="00047E06">
      <w:pPr>
        <w:pStyle w:val="Name"/>
        <w:ind w:left="1500"/>
      </w:pPr>
      <w:r>
        <w:t xml:space="preserve">itsDBA </w:t>
      </w:r>
    </w:p>
    <w:p w:rsidR="00047E06" w:rsidRDefault="00047E06">
      <w:pPr>
        <w:pStyle w:val="Name"/>
        <w:ind w:left="1500"/>
      </w:pPr>
      <w:r>
        <w:t xml:space="preserve">itsStudent </w:t>
      </w:r>
    </w:p>
    <w:p w:rsidR="00047E06" w:rsidRDefault="00047E06">
      <w:pPr>
        <w:pStyle w:val="Name"/>
        <w:ind w:left="1500"/>
      </w:pPr>
      <w:r>
        <w:t xml:space="preserve">itsStaff_member </w:t>
      </w:r>
    </w:p>
    <w:p w:rsidR="00047E06" w:rsidRDefault="00047E06">
      <w:pPr>
        <w:pStyle w:val="Heading1"/>
        <w:spacing w:before="60" w:after="60"/>
        <w:ind w:left="900"/>
      </w:pPr>
      <w:r>
        <w:t xml:space="preserve">usecase_17 </w:t>
      </w:r>
    </w:p>
    <w:p w:rsidR="00047E06" w:rsidRDefault="00047E06">
      <w:pPr>
        <w:pStyle w:val="PartSubTitle"/>
        <w:ind w:left="300"/>
      </w:pPr>
      <w:r>
        <w:t xml:space="preserve">ArchiturePkg </w:t>
      </w:r>
    </w:p>
    <w:p w:rsidR="00047E06" w:rsidRDefault="00047E06">
      <w:pPr>
        <w:pStyle w:val="Qualifier"/>
        <w:ind w:left="300"/>
      </w:pPr>
      <w:r>
        <w:t xml:space="preserve">Language: C++ </w:t>
      </w:r>
    </w:p>
    <w:p w:rsidR="00047E06" w:rsidRDefault="00047E06">
      <w:pPr>
        <w:pStyle w:val="ChapterTitle"/>
        <w:ind w:left="600"/>
        <w:rPr>
          <w:spacing w:val="0"/>
        </w:rPr>
      </w:pPr>
      <w:r>
        <w:rPr>
          <w:spacing w:val="0"/>
        </w:rPr>
        <w:t xml:space="preserve">Globals: </w:t>
      </w:r>
    </w:p>
    <w:p w:rsidR="00047E06" w:rsidRDefault="00047E06">
      <w:pPr>
        <w:pStyle w:val="PartSubTitle"/>
        <w:ind w:left="300"/>
      </w:pPr>
      <w:r>
        <w:t xml:space="preserve">NITTScholarshipInformationSystem </w:t>
      </w:r>
    </w:p>
    <w:p w:rsidR="00047E06" w:rsidRDefault="00047E06">
      <w:pPr>
        <w:pStyle w:val="Qualifier"/>
        <w:ind w:left="300"/>
      </w:pPr>
      <w:r>
        <w:t xml:space="preserve">Language: C++ </w:t>
      </w:r>
    </w:p>
    <w:p w:rsidR="00047E06" w:rsidRDefault="00047E06">
      <w:pPr>
        <w:pStyle w:val="ChapterTitle"/>
        <w:ind w:left="600"/>
        <w:rPr>
          <w:spacing w:val="0"/>
        </w:rPr>
      </w:pPr>
      <w:r>
        <w:rPr>
          <w:spacing w:val="0"/>
        </w:rPr>
        <w:lastRenderedPageBreak/>
        <w:t xml:space="preserve">Object Model Diagrams: </w:t>
      </w:r>
    </w:p>
    <w:p w:rsidR="00047E06" w:rsidRDefault="00047E06">
      <w:pPr>
        <w:pStyle w:val="Heading1"/>
        <w:spacing w:before="60" w:after="60"/>
        <w:ind w:left="900"/>
      </w:pPr>
      <w:r>
        <w:t xml:space="preserve">NITT_Scholarship_Information_System </w:t>
      </w:r>
    </w:p>
    <w:p w:rsidR="00047E06" w:rsidRDefault="00230380">
      <w:pPr>
        <w:rPr>
          <w:rFonts w:ascii="Arial" w:hAnsi="Arial" w:cs="Arial"/>
          <w:b/>
          <w:bCs/>
          <w:kern w:val="28"/>
          <w:sz w:val="24"/>
          <w:szCs w:val="24"/>
        </w:rPr>
      </w:pPr>
      <w:r>
        <w:rPr>
          <w:rFonts w:ascii="Arial" w:hAnsi="Arial" w:cs="Arial"/>
          <w:b/>
          <w:bCs/>
          <w:noProof/>
          <w:kern w:val="28"/>
          <w:sz w:val="24"/>
          <w:szCs w:val="24"/>
          <w:lang w:val="en-IN"/>
        </w:rPr>
        <w:drawing>
          <wp:inline distT="0" distB="0" distL="0" distR="0">
            <wp:extent cx="5020310" cy="3277870"/>
            <wp:effectExtent l="0" t="0" r="8890" b="0"/>
            <wp:docPr id="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0310" cy="3277870"/>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t xml:space="preserve">Metaclasses: </w:t>
      </w:r>
    </w:p>
    <w:p w:rsidR="00047E06" w:rsidRDefault="00047E06">
      <w:pPr>
        <w:pStyle w:val="Name"/>
        <w:ind w:left="2100"/>
      </w:pPr>
      <w:r>
        <w:t xml:space="preserve">Class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Line.LineStyle: 0 </w:t>
      </w:r>
    </w:p>
    <w:p w:rsidR="00047E06" w:rsidRDefault="00047E06">
      <w:pPr>
        <w:pStyle w:val="NameReference"/>
        <w:ind w:left="2700"/>
      </w:pPr>
      <w:r>
        <w:t xml:space="preserve">DefaultSize: 0,34,84,148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Heading1"/>
        <w:spacing w:before="60" w:after="60"/>
        <w:ind w:left="900"/>
      </w:pPr>
      <w:r>
        <w:lastRenderedPageBreak/>
        <w:t>ObjectModelDiagra</w:t>
      </w:r>
      <w:r w:rsidR="000A058B">
        <w:t>m</w:t>
      </w:r>
      <w:r>
        <w:t xml:space="preserve"> </w:t>
      </w:r>
    </w:p>
    <w:p w:rsidR="00047E06" w:rsidRDefault="00230380">
      <w:pPr>
        <w:rPr>
          <w:rFonts w:ascii="Arial" w:hAnsi="Arial" w:cs="Arial"/>
          <w:b/>
          <w:bCs/>
          <w:kern w:val="28"/>
          <w:sz w:val="24"/>
          <w:szCs w:val="24"/>
        </w:rPr>
      </w:pPr>
      <w:r>
        <w:rPr>
          <w:rFonts w:ascii="Arial" w:hAnsi="Arial" w:cs="Arial"/>
          <w:b/>
          <w:bCs/>
          <w:noProof/>
          <w:kern w:val="28"/>
          <w:sz w:val="24"/>
          <w:szCs w:val="24"/>
          <w:lang w:val="en-IN"/>
        </w:rPr>
        <w:drawing>
          <wp:inline distT="0" distB="0" distL="0" distR="0">
            <wp:extent cx="4416425" cy="3735070"/>
            <wp:effectExtent l="0" t="0" r="3175" b="0"/>
            <wp:docPr id="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425" cy="3735070"/>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t xml:space="preserve">Metaclasses: </w:t>
      </w:r>
    </w:p>
    <w:p w:rsidR="00047E06" w:rsidRDefault="00047E06">
      <w:pPr>
        <w:pStyle w:val="Name"/>
        <w:ind w:left="2100"/>
      </w:pPr>
      <w:r>
        <w:t xml:space="preserve">Class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Line.LineStyle: 0 </w:t>
      </w:r>
    </w:p>
    <w:p w:rsidR="00047E06" w:rsidRDefault="00047E06">
      <w:pPr>
        <w:pStyle w:val="NameReference"/>
        <w:ind w:left="2700"/>
      </w:pPr>
      <w:r>
        <w:t xml:space="preserve">DefaultSize: 0,34,84,148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Name"/>
        <w:ind w:left="2100"/>
      </w:pPr>
      <w:r>
        <w:t xml:space="preserve">Association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Font.Size: 10 </w:t>
      </w:r>
    </w:p>
    <w:p w:rsidR="00047E06" w:rsidRDefault="00047E06">
      <w:pPr>
        <w:pStyle w:val="NameReference"/>
        <w:ind w:left="2700"/>
      </w:pPr>
      <w:r>
        <w:t xml:space="preserve">Line.LineColor: 221,0,0 </w:t>
      </w:r>
    </w:p>
    <w:p w:rsidR="00047E06" w:rsidRDefault="00047E06">
      <w:pPr>
        <w:pStyle w:val="Name"/>
        <w:ind w:left="2100"/>
      </w:pPr>
      <w:r>
        <w:t xml:space="preserve">Object </w:t>
      </w:r>
    </w:p>
    <w:p w:rsidR="00047E06" w:rsidRDefault="00047E06">
      <w:pPr>
        <w:pStyle w:val="GroupTitle"/>
        <w:ind w:left="2400"/>
      </w:pPr>
      <w:r>
        <w:t xml:space="preserve">Properties: </w:t>
      </w:r>
    </w:p>
    <w:p w:rsidR="00047E06" w:rsidRDefault="00047E06">
      <w:pPr>
        <w:pStyle w:val="NameReference"/>
        <w:ind w:left="2700"/>
      </w:pPr>
      <w:r>
        <w:t xml:space="preserve">Font.Underline@Child.NameCompartment@Name: 1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Line.LineStyle: 0 </w:t>
      </w:r>
    </w:p>
    <w:p w:rsidR="00047E06" w:rsidRDefault="00047E06">
      <w:pPr>
        <w:pStyle w:val="NameReference"/>
        <w:ind w:left="2700"/>
      </w:pPr>
      <w:r>
        <w:lastRenderedPageBreak/>
        <w:t xml:space="preserve">DefaultSize: 0,34,84,148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Name"/>
        <w:ind w:left="2100"/>
      </w:pPr>
      <w:r>
        <w:t xml:space="preserve">Port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0,0,68,73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Heading1"/>
        <w:spacing w:before="60" w:after="60"/>
        <w:ind w:left="900"/>
      </w:pPr>
      <w:r>
        <w:t xml:space="preserve">SignIn </w:t>
      </w:r>
    </w:p>
    <w:p w:rsidR="00047E06" w:rsidRDefault="00230380">
      <w:pPr>
        <w:rPr>
          <w:rFonts w:ascii="Arial" w:hAnsi="Arial" w:cs="Arial"/>
          <w:b/>
          <w:bCs/>
          <w:kern w:val="28"/>
          <w:sz w:val="24"/>
          <w:szCs w:val="24"/>
        </w:rPr>
      </w:pPr>
      <w:r>
        <w:rPr>
          <w:rFonts w:ascii="Arial" w:hAnsi="Arial" w:cs="Arial"/>
          <w:b/>
          <w:bCs/>
          <w:noProof/>
          <w:kern w:val="28"/>
          <w:sz w:val="24"/>
          <w:szCs w:val="24"/>
          <w:lang w:val="en-IN"/>
        </w:rPr>
        <w:drawing>
          <wp:inline distT="0" distB="0" distL="0" distR="0">
            <wp:extent cx="5615940" cy="3735070"/>
            <wp:effectExtent l="0" t="0" r="3810" b="0"/>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3735070"/>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t xml:space="preserve">Metaclasses: </w:t>
      </w:r>
    </w:p>
    <w:p w:rsidR="00047E06" w:rsidRDefault="00047E06">
      <w:pPr>
        <w:pStyle w:val="Name"/>
        <w:ind w:left="2100"/>
      </w:pPr>
      <w:r>
        <w:t xml:space="preserve">Class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Line.LineStyle: 0 </w:t>
      </w:r>
    </w:p>
    <w:p w:rsidR="00047E06" w:rsidRDefault="00047E06">
      <w:pPr>
        <w:pStyle w:val="NameReference"/>
        <w:ind w:left="2700"/>
      </w:pPr>
      <w:r>
        <w:t xml:space="preserve">DefaultSize: 0,34,84,148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Name"/>
        <w:ind w:left="2100"/>
      </w:pPr>
      <w:r>
        <w:t xml:space="preserve">Association </w:t>
      </w:r>
    </w:p>
    <w:p w:rsidR="00047E06" w:rsidRDefault="00047E06">
      <w:pPr>
        <w:pStyle w:val="GroupTitle"/>
        <w:ind w:left="2400"/>
      </w:pPr>
      <w:r>
        <w:lastRenderedPageBreak/>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Font.Size: 10 </w:t>
      </w:r>
    </w:p>
    <w:p w:rsidR="00047E06" w:rsidRDefault="00047E06">
      <w:pPr>
        <w:pStyle w:val="NameReference"/>
        <w:ind w:left="2700"/>
      </w:pPr>
      <w:r>
        <w:t xml:space="preserve">Line.LineColor: 221,0,0 </w:t>
      </w:r>
    </w:p>
    <w:p w:rsidR="00047E06" w:rsidRDefault="00047E06">
      <w:pPr>
        <w:pStyle w:val="Name"/>
        <w:ind w:left="2100"/>
      </w:pPr>
      <w:r>
        <w:t xml:space="preserve">Object </w:t>
      </w:r>
    </w:p>
    <w:p w:rsidR="00047E06" w:rsidRDefault="00047E06">
      <w:pPr>
        <w:pStyle w:val="GroupTitle"/>
        <w:ind w:left="2400"/>
      </w:pPr>
      <w:r>
        <w:t xml:space="preserve">Properties: </w:t>
      </w:r>
    </w:p>
    <w:p w:rsidR="00047E06" w:rsidRDefault="00047E06">
      <w:pPr>
        <w:pStyle w:val="NameReference"/>
        <w:ind w:left="2700"/>
      </w:pPr>
      <w:r>
        <w:t xml:space="preserve">Font.Underline@Child.NameCompartment@Name: 1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Line.LineStyle: 0 </w:t>
      </w:r>
    </w:p>
    <w:p w:rsidR="00047E06" w:rsidRDefault="00047E06">
      <w:pPr>
        <w:pStyle w:val="NameReference"/>
        <w:ind w:left="2700"/>
      </w:pPr>
      <w:r>
        <w:t xml:space="preserve">DefaultSize: 0,34,84,148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ChapterTitle"/>
        <w:ind w:left="600"/>
        <w:rPr>
          <w:spacing w:val="0"/>
        </w:rPr>
      </w:pPr>
      <w:r>
        <w:rPr>
          <w:spacing w:val="0"/>
        </w:rPr>
        <w:t xml:space="preserve">Sequence Diagrams: </w:t>
      </w:r>
    </w:p>
    <w:p w:rsidR="00047E06" w:rsidRDefault="00047E06">
      <w:pPr>
        <w:pStyle w:val="Heading1"/>
        <w:spacing w:before="60" w:after="60"/>
        <w:ind w:left="900"/>
      </w:pPr>
      <w:r>
        <w:t xml:space="preserve">Execution </w:t>
      </w:r>
    </w:p>
    <w:p w:rsidR="00047E06" w:rsidRDefault="00230380">
      <w:pPr>
        <w:rPr>
          <w:rFonts w:ascii="Arial" w:hAnsi="Arial" w:cs="Arial"/>
          <w:b/>
          <w:bCs/>
          <w:kern w:val="28"/>
          <w:sz w:val="24"/>
          <w:szCs w:val="24"/>
        </w:rPr>
      </w:pPr>
      <w:r>
        <w:rPr>
          <w:rFonts w:ascii="Arial" w:hAnsi="Arial" w:cs="Arial"/>
          <w:b/>
          <w:bCs/>
          <w:noProof/>
          <w:kern w:val="28"/>
          <w:sz w:val="24"/>
          <w:szCs w:val="24"/>
          <w:lang w:val="en-IN"/>
        </w:rPr>
        <w:drawing>
          <wp:inline distT="0" distB="0" distL="0" distR="0">
            <wp:extent cx="5529580" cy="3269615"/>
            <wp:effectExtent l="0" t="0" r="0" b="6985"/>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3269615"/>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t xml:space="preserve">Metaclasses: </w:t>
      </w:r>
    </w:p>
    <w:p w:rsidR="00047E06" w:rsidRDefault="00047E06">
      <w:pPr>
        <w:pStyle w:val="Name"/>
        <w:ind w:left="2100"/>
      </w:pPr>
      <w:r>
        <w:t xml:space="preserve">ReplyMessage </w:t>
      </w:r>
    </w:p>
    <w:p w:rsidR="00047E06" w:rsidRDefault="00047E06">
      <w:pPr>
        <w:pStyle w:val="GroupTitle"/>
        <w:ind w:left="2400"/>
      </w:pPr>
      <w:r>
        <w:t xml:space="preserve">Properties: </w:t>
      </w:r>
    </w:p>
    <w:p w:rsidR="00047E06" w:rsidRDefault="00047E06">
      <w:pPr>
        <w:pStyle w:val="NameReference"/>
        <w:ind w:left="2700"/>
      </w:pPr>
      <w:r>
        <w:t xml:space="preserve">Line.LineWidth: 0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Line.LineStyle: 1 </w:t>
      </w:r>
    </w:p>
    <w:p w:rsidR="00047E06" w:rsidRDefault="00047E06">
      <w:pPr>
        <w:pStyle w:val="NameReference"/>
        <w:ind w:left="2700"/>
      </w:pPr>
      <w:r>
        <w:t xml:space="preserve">Font.Size: 10 </w:t>
      </w:r>
    </w:p>
    <w:p w:rsidR="00047E06" w:rsidRDefault="00047E06">
      <w:pPr>
        <w:pStyle w:val="NameReference"/>
        <w:ind w:left="2700"/>
      </w:pPr>
      <w:r>
        <w:lastRenderedPageBreak/>
        <w:t xml:space="preserve">Line.LineColor: 0,112,0 </w:t>
      </w:r>
    </w:p>
    <w:p w:rsidR="00047E06" w:rsidRDefault="00047E06">
      <w:pPr>
        <w:pStyle w:val="Name"/>
        <w:ind w:left="2100"/>
      </w:pPr>
      <w:r>
        <w:t xml:space="preserve">InstanceLine </w:t>
      </w:r>
    </w:p>
    <w:p w:rsidR="00047E06" w:rsidRDefault="00047E06">
      <w:pPr>
        <w:pStyle w:val="GroupTitle"/>
        <w:ind w:left="2400"/>
      </w:pPr>
      <w:r>
        <w:t xml:space="preserve">Properties: </w:t>
      </w:r>
    </w:p>
    <w:p w:rsidR="00047E06" w:rsidRDefault="00047E06">
      <w:pPr>
        <w:pStyle w:val="NameReference"/>
        <w:ind w:left="2700"/>
      </w:pPr>
      <w:r>
        <w:t xml:space="preserve">Line.LineWidth: 0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0,0,96,437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Name"/>
        <w:ind w:left="2100"/>
      </w:pPr>
      <w:r>
        <w:t xml:space="preserve">Message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Font.Size: 10 </w:t>
      </w:r>
    </w:p>
    <w:p w:rsidR="00047E06" w:rsidRDefault="00047E06">
      <w:pPr>
        <w:pStyle w:val="NameReference"/>
        <w:ind w:left="2700"/>
      </w:pPr>
      <w:r>
        <w:t xml:space="preserve">Line.LineColor: 0,112,0 </w:t>
      </w:r>
    </w:p>
    <w:p w:rsidR="00047E06" w:rsidRDefault="00047E06">
      <w:pPr>
        <w:pStyle w:val="Name"/>
        <w:ind w:left="2100"/>
      </w:pPr>
      <w:r>
        <w:t xml:space="preserve">EnvironmentLine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0,0,96,437 </w:t>
      </w:r>
    </w:p>
    <w:p w:rsidR="00047E06" w:rsidRDefault="00047E06">
      <w:pPr>
        <w:pStyle w:val="NameReference"/>
        <w:ind w:left="2700"/>
      </w:pPr>
      <w:r>
        <w:t xml:space="preserve">Font.Size: 10 </w:t>
      </w:r>
    </w:p>
    <w:p w:rsidR="00047E06" w:rsidRDefault="00047E06">
      <w:pPr>
        <w:pStyle w:val="NameReference"/>
        <w:ind w:left="2700"/>
      </w:pPr>
      <w:r>
        <w:t xml:space="preserve">Line.LineColor: 0,0,0 </w:t>
      </w:r>
    </w:p>
    <w:p w:rsidR="00047E06" w:rsidRDefault="00047E06">
      <w:pPr>
        <w:pStyle w:val="Name"/>
        <w:ind w:left="1500"/>
      </w:pPr>
      <w:r>
        <w:t xml:space="preserve">SequenceDiagram </w:t>
      </w:r>
    </w:p>
    <w:p w:rsidR="00047E06" w:rsidRDefault="00047E06">
      <w:pPr>
        <w:pStyle w:val="GroupTitle"/>
        <w:ind w:left="1800"/>
      </w:pPr>
      <w:r>
        <w:t xml:space="preserve">Metaclasses: </w:t>
      </w:r>
    </w:p>
    <w:p w:rsidR="00047E06" w:rsidRDefault="00047E06">
      <w:pPr>
        <w:pStyle w:val="Name"/>
        <w:ind w:left="2100"/>
      </w:pPr>
      <w:r>
        <w:t xml:space="preserve">General </w:t>
      </w:r>
    </w:p>
    <w:p w:rsidR="00047E06" w:rsidRDefault="00047E06">
      <w:pPr>
        <w:pStyle w:val="GroupTitle"/>
        <w:ind w:left="2400"/>
      </w:pPr>
      <w:r>
        <w:t xml:space="preserve">Properties: </w:t>
      </w:r>
    </w:p>
    <w:p w:rsidR="00047E06" w:rsidRDefault="00047E06">
      <w:pPr>
        <w:pStyle w:val="NameReference"/>
        <w:ind w:left="2700"/>
      </w:pPr>
      <w:r>
        <w:t xml:space="preserve">ClassCentricMode: True </w:t>
      </w:r>
    </w:p>
    <w:p w:rsidR="00047E06" w:rsidRDefault="00047E06">
      <w:pPr>
        <w:pStyle w:val="NameReference"/>
        <w:ind w:left="2700"/>
      </w:pPr>
      <w:r>
        <w:t xml:space="preserve">RealizeMessages: True </w:t>
      </w:r>
    </w:p>
    <w:p w:rsidR="00047E06" w:rsidRDefault="00047E06">
      <w:pPr>
        <w:pStyle w:val="NameReference"/>
        <w:ind w:left="2700"/>
      </w:pPr>
      <w:r>
        <w:t xml:space="preserve">CleanupRealized: True </w:t>
      </w:r>
    </w:p>
    <w:p w:rsidR="00047E06" w:rsidRDefault="00047E06">
      <w:pPr>
        <w:pStyle w:val="Heading1"/>
        <w:spacing w:before="60" w:after="60"/>
        <w:ind w:left="900"/>
      </w:pPr>
      <w:r>
        <w:lastRenderedPageBreak/>
        <w:t xml:space="preserve">SignIn </w:t>
      </w:r>
    </w:p>
    <w:p w:rsidR="00047E06" w:rsidRDefault="00230380">
      <w:pPr>
        <w:rPr>
          <w:rFonts w:ascii="Arial" w:hAnsi="Arial" w:cs="Arial"/>
          <w:b/>
          <w:bCs/>
          <w:kern w:val="28"/>
          <w:sz w:val="24"/>
          <w:szCs w:val="24"/>
        </w:rPr>
      </w:pPr>
      <w:r>
        <w:rPr>
          <w:rFonts w:ascii="Arial" w:hAnsi="Arial" w:cs="Arial"/>
          <w:b/>
          <w:bCs/>
          <w:noProof/>
          <w:kern w:val="28"/>
          <w:sz w:val="24"/>
          <w:szCs w:val="24"/>
          <w:lang w:val="en-IN"/>
        </w:rPr>
        <w:drawing>
          <wp:inline distT="0" distB="0" distL="0" distR="0">
            <wp:extent cx="6038215" cy="4692650"/>
            <wp:effectExtent l="0" t="0" r="635" b="0"/>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215" cy="4692650"/>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t xml:space="preserve">Metaclasses: </w:t>
      </w:r>
    </w:p>
    <w:p w:rsidR="00047E06" w:rsidRDefault="00047E06">
      <w:pPr>
        <w:pStyle w:val="Name"/>
        <w:ind w:left="2100"/>
      </w:pPr>
      <w:r>
        <w:t xml:space="preserve">ReplyMessage </w:t>
      </w:r>
    </w:p>
    <w:p w:rsidR="00047E06" w:rsidRDefault="00047E06">
      <w:pPr>
        <w:pStyle w:val="GroupTitle"/>
        <w:ind w:left="2400"/>
      </w:pPr>
      <w:r>
        <w:t xml:space="preserve">Properties: </w:t>
      </w:r>
    </w:p>
    <w:p w:rsidR="00047E06" w:rsidRDefault="00047E06">
      <w:pPr>
        <w:pStyle w:val="NameReference"/>
        <w:ind w:left="2700"/>
      </w:pPr>
      <w:r>
        <w:t xml:space="preserve">Line.LineWidth: 0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Line.LineStyle: 1 </w:t>
      </w:r>
    </w:p>
    <w:p w:rsidR="00047E06" w:rsidRDefault="00047E06">
      <w:pPr>
        <w:pStyle w:val="NameReference"/>
        <w:ind w:left="2700"/>
      </w:pPr>
      <w:r>
        <w:t xml:space="preserve">Font.Size: 10 </w:t>
      </w:r>
    </w:p>
    <w:p w:rsidR="00047E06" w:rsidRDefault="00047E06">
      <w:pPr>
        <w:pStyle w:val="NameReference"/>
        <w:ind w:left="2700"/>
      </w:pPr>
      <w:r>
        <w:t xml:space="preserve">Line.LineColor: 0,112,0 </w:t>
      </w:r>
    </w:p>
    <w:p w:rsidR="00047E06" w:rsidRDefault="00047E06">
      <w:pPr>
        <w:pStyle w:val="Name"/>
        <w:ind w:left="2100"/>
      </w:pPr>
      <w:r>
        <w:t xml:space="preserve">InstanceLine </w:t>
      </w:r>
    </w:p>
    <w:p w:rsidR="00047E06" w:rsidRDefault="00047E06">
      <w:pPr>
        <w:pStyle w:val="GroupTitle"/>
        <w:ind w:left="2400"/>
      </w:pPr>
      <w:r>
        <w:t xml:space="preserve">Properties: </w:t>
      </w:r>
    </w:p>
    <w:p w:rsidR="00047E06" w:rsidRDefault="00047E06">
      <w:pPr>
        <w:pStyle w:val="NameReference"/>
        <w:ind w:left="2700"/>
      </w:pPr>
      <w:r>
        <w:t xml:space="preserve">Line.LineWidth: 0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0,0,96,437 </w:t>
      </w:r>
    </w:p>
    <w:p w:rsidR="00047E06" w:rsidRDefault="00047E06">
      <w:pPr>
        <w:pStyle w:val="NameReference"/>
        <w:ind w:left="2700"/>
      </w:pPr>
      <w:r>
        <w:t xml:space="preserve">Font.Size: 10 </w:t>
      </w:r>
    </w:p>
    <w:p w:rsidR="00047E06" w:rsidRDefault="00047E06">
      <w:pPr>
        <w:pStyle w:val="NameReference"/>
        <w:ind w:left="2700"/>
      </w:pPr>
      <w:r>
        <w:t xml:space="preserve">Line.LineColor: 121,122,0 </w:t>
      </w:r>
    </w:p>
    <w:p w:rsidR="00047E06" w:rsidRDefault="00047E06">
      <w:pPr>
        <w:pStyle w:val="Name"/>
        <w:ind w:left="2100"/>
      </w:pPr>
      <w:r>
        <w:t xml:space="preserve">Message </w:t>
      </w:r>
    </w:p>
    <w:p w:rsidR="00047E06" w:rsidRDefault="00047E06">
      <w:pPr>
        <w:pStyle w:val="GroupTitle"/>
        <w:ind w:left="2400"/>
      </w:pPr>
      <w:r>
        <w:lastRenderedPageBreak/>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Font.Size: 10 </w:t>
      </w:r>
    </w:p>
    <w:p w:rsidR="00047E06" w:rsidRDefault="00047E06">
      <w:pPr>
        <w:pStyle w:val="NameReference"/>
        <w:ind w:left="2700"/>
      </w:pPr>
      <w:r>
        <w:t xml:space="preserve">Line.LineColor: 0,112,0 </w:t>
      </w:r>
    </w:p>
    <w:p w:rsidR="00047E06" w:rsidRDefault="00047E06">
      <w:pPr>
        <w:pStyle w:val="Name"/>
        <w:ind w:left="2100"/>
      </w:pPr>
      <w:r>
        <w:t xml:space="preserve">DataFlow </w:t>
      </w:r>
    </w:p>
    <w:p w:rsidR="00047E06" w:rsidRDefault="00047E06">
      <w:pPr>
        <w:pStyle w:val="GroupTitle"/>
        <w:ind w:left="2400"/>
      </w:pPr>
      <w:r>
        <w:t xml:space="preserve">Properties: </w:t>
      </w:r>
    </w:p>
    <w:p w:rsidR="00047E06" w:rsidRDefault="00047E06">
      <w:pPr>
        <w:pStyle w:val="NameReference"/>
        <w:ind w:left="2700"/>
      </w:pPr>
      <w:r>
        <w:t xml:space="preserve">Line.LineWidth: 0 </w:t>
      </w:r>
    </w:p>
    <w:p w:rsidR="00047E06" w:rsidRDefault="00047E06">
      <w:pPr>
        <w:pStyle w:val="NameReference"/>
        <w:ind w:left="2700"/>
      </w:pPr>
      <w:r>
        <w:t xml:space="preserve">Font.FontColor: 0,0,128 </w:t>
      </w:r>
    </w:p>
    <w:p w:rsidR="00047E06" w:rsidRDefault="00047E06">
      <w:pPr>
        <w:pStyle w:val="NameReference"/>
        <w:ind w:left="2700"/>
      </w:pPr>
      <w:r>
        <w:t xml:space="preserve">Font.Font: Arial </w:t>
      </w:r>
    </w:p>
    <w:p w:rsidR="00047E06" w:rsidRDefault="00047E06">
      <w:pPr>
        <w:pStyle w:val="NameReference"/>
        <w:ind w:left="2700"/>
      </w:pPr>
      <w:r>
        <w:t xml:space="preserve">Line.LineStyle: 2 </w:t>
      </w:r>
    </w:p>
    <w:p w:rsidR="00047E06" w:rsidRDefault="00047E06">
      <w:pPr>
        <w:pStyle w:val="NameReference"/>
        <w:ind w:left="2700"/>
      </w:pPr>
      <w:r>
        <w:t xml:space="preserve">Font.Size: 10 </w:t>
      </w:r>
    </w:p>
    <w:p w:rsidR="00047E06" w:rsidRDefault="00047E06">
      <w:pPr>
        <w:pStyle w:val="NameReference"/>
        <w:ind w:left="2700"/>
      </w:pPr>
      <w:r>
        <w:t xml:space="preserve">Line.LineColor: 0,112,0 </w:t>
      </w:r>
    </w:p>
    <w:p w:rsidR="00047E06" w:rsidRDefault="00047E06">
      <w:pPr>
        <w:pStyle w:val="Name"/>
        <w:ind w:left="2100"/>
      </w:pPr>
      <w:r>
        <w:t xml:space="preserve">EnvironmentLine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DefaultSize: 0,0,96,437 </w:t>
      </w:r>
    </w:p>
    <w:p w:rsidR="00047E06" w:rsidRDefault="00047E06">
      <w:pPr>
        <w:pStyle w:val="NameReference"/>
        <w:ind w:left="2700"/>
      </w:pPr>
      <w:r>
        <w:t xml:space="preserve">Font.Size: 10 </w:t>
      </w:r>
    </w:p>
    <w:p w:rsidR="00047E06" w:rsidRDefault="00047E06">
      <w:pPr>
        <w:pStyle w:val="NameReference"/>
        <w:ind w:left="2700"/>
      </w:pPr>
      <w:r>
        <w:t xml:space="preserve">Line.LineColor: 0,0,0 </w:t>
      </w:r>
    </w:p>
    <w:p w:rsidR="00047E06" w:rsidRDefault="00047E06">
      <w:pPr>
        <w:pStyle w:val="Name"/>
        <w:ind w:left="1500"/>
      </w:pPr>
      <w:r>
        <w:t xml:space="preserve">SequenceDiagram </w:t>
      </w:r>
    </w:p>
    <w:p w:rsidR="00047E06" w:rsidRDefault="00047E06">
      <w:pPr>
        <w:pStyle w:val="GroupTitle"/>
        <w:ind w:left="1800"/>
      </w:pPr>
      <w:r>
        <w:t xml:space="preserve">Metaclasses: </w:t>
      </w:r>
    </w:p>
    <w:p w:rsidR="00047E06" w:rsidRDefault="00047E06">
      <w:pPr>
        <w:pStyle w:val="Name"/>
        <w:ind w:left="2100"/>
      </w:pPr>
      <w:r>
        <w:t xml:space="preserve">General </w:t>
      </w:r>
    </w:p>
    <w:p w:rsidR="00047E06" w:rsidRDefault="00047E06">
      <w:pPr>
        <w:pStyle w:val="GroupTitle"/>
        <w:ind w:left="2400"/>
      </w:pPr>
      <w:r>
        <w:t xml:space="preserve">Properties: </w:t>
      </w:r>
    </w:p>
    <w:p w:rsidR="00047E06" w:rsidRDefault="00047E06">
      <w:pPr>
        <w:pStyle w:val="NameReference"/>
        <w:ind w:left="2700"/>
      </w:pPr>
      <w:r>
        <w:t xml:space="preserve">ClassCentricMode: True </w:t>
      </w:r>
    </w:p>
    <w:p w:rsidR="00047E06" w:rsidRDefault="00047E06">
      <w:pPr>
        <w:pStyle w:val="NameReference"/>
        <w:ind w:left="2700"/>
      </w:pPr>
      <w:r>
        <w:t xml:space="preserve">RealizeMessages: True </w:t>
      </w:r>
    </w:p>
    <w:p w:rsidR="00047E06" w:rsidRDefault="00047E06">
      <w:pPr>
        <w:pStyle w:val="NameReference"/>
        <w:ind w:left="2700"/>
      </w:pPr>
      <w:r>
        <w:t xml:space="preserve">CleanupRealized: True </w:t>
      </w:r>
    </w:p>
    <w:p w:rsidR="00047E06" w:rsidRDefault="00047E06">
      <w:pPr>
        <w:pStyle w:val="ChapterTitle"/>
        <w:ind w:left="600"/>
        <w:rPr>
          <w:spacing w:val="0"/>
        </w:rPr>
      </w:pPr>
      <w:r>
        <w:rPr>
          <w:spacing w:val="0"/>
        </w:rPr>
        <w:t xml:space="preserve">Globals: </w:t>
      </w:r>
    </w:p>
    <w:p w:rsidR="00047E06" w:rsidRDefault="00047E06">
      <w:pPr>
        <w:pStyle w:val="ChapterTitle"/>
        <w:ind w:left="600"/>
        <w:rPr>
          <w:spacing w:val="0"/>
        </w:rPr>
      </w:pPr>
      <w:r>
        <w:rPr>
          <w:spacing w:val="0"/>
        </w:rPr>
        <w:t xml:space="preserve">Classes: </w:t>
      </w:r>
    </w:p>
    <w:p w:rsidR="00047E06" w:rsidRDefault="00047E06">
      <w:pPr>
        <w:pStyle w:val="Heading1"/>
        <w:spacing w:before="60" w:after="60"/>
        <w:ind w:left="900"/>
      </w:pPr>
      <w:r>
        <w:t xml:space="preserve">DataBaseInformation </w:t>
      </w:r>
    </w:p>
    <w:p w:rsidR="00047E06" w:rsidRDefault="00047E06">
      <w:pPr>
        <w:pStyle w:val="GroupTitle"/>
        <w:ind w:left="1200"/>
      </w:pPr>
      <w:r>
        <w:t xml:space="preserve">Operations: </w:t>
      </w:r>
    </w:p>
    <w:p w:rsidR="00047E06" w:rsidRDefault="00047E06">
      <w:pPr>
        <w:pStyle w:val="Name"/>
        <w:ind w:left="1500"/>
      </w:pPr>
      <w:r>
        <w:t xml:space="preserve">AskForDownLoadInormation </w:t>
      </w:r>
    </w:p>
    <w:p w:rsidR="00047E06" w:rsidRDefault="00047E06">
      <w:pPr>
        <w:pStyle w:val="Qualifier"/>
        <w:ind w:left="1800"/>
      </w:pPr>
      <w:r>
        <w:t xml:space="preserve">Primitive-operation , Public, Return type is void </w:t>
      </w:r>
    </w:p>
    <w:p w:rsidR="00047E06" w:rsidRDefault="00047E06">
      <w:pPr>
        <w:pStyle w:val="Name"/>
        <w:ind w:left="1500"/>
      </w:pPr>
      <w:r>
        <w:t xml:space="preserve">IfNotVerifiedLogInAgain </w:t>
      </w:r>
    </w:p>
    <w:p w:rsidR="00047E06" w:rsidRDefault="00047E06">
      <w:pPr>
        <w:pStyle w:val="Qualifier"/>
        <w:ind w:left="1800"/>
      </w:pPr>
      <w:r>
        <w:t xml:space="preserve">Primitive-operation , Public, Return type is void </w:t>
      </w:r>
    </w:p>
    <w:p w:rsidR="00047E06" w:rsidRDefault="00047E06">
      <w:pPr>
        <w:pStyle w:val="Name"/>
        <w:ind w:left="1500"/>
      </w:pPr>
      <w:r>
        <w:t xml:space="preserve">IfVerifiedAllowToLogIn </w:t>
      </w:r>
    </w:p>
    <w:p w:rsidR="00047E06" w:rsidRDefault="00047E06">
      <w:pPr>
        <w:pStyle w:val="Qualifier"/>
        <w:ind w:left="1800"/>
      </w:pPr>
      <w:r>
        <w:t xml:space="preserve">Primitive-operation , Public, Return type is void </w:t>
      </w:r>
    </w:p>
    <w:p w:rsidR="00047E06" w:rsidRDefault="00047E06">
      <w:pPr>
        <w:pStyle w:val="Name"/>
        <w:ind w:left="1500"/>
      </w:pPr>
      <w:r>
        <w:t xml:space="preserve">LogInVerification </w:t>
      </w:r>
    </w:p>
    <w:p w:rsidR="00047E06" w:rsidRDefault="00047E06">
      <w:pPr>
        <w:pStyle w:val="Qualifier"/>
        <w:ind w:left="1800"/>
      </w:pPr>
      <w:r>
        <w:t xml:space="preserve">Primitive-operation , Public, Return type is void </w:t>
      </w:r>
    </w:p>
    <w:p w:rsidR="00047E06" w:rsidRDefault="00047E06">
      <w:pPr>
        <w:pStyle w:val="Name"/>
        <w:ind w:left="1500"/>
      </w:pPr>
      <w:r>
        <w:t xml:space="preserve">PutAnswers </w:t>
      </w:r>
    </w:p>
    <w:p w:rsidR="00047E06" w:rsidRDefault="00047E06">
      <w:pPr>
        <w:pStyle w:val="Qualifier"/>
        <w:ind w:left="1800"/>
      </w:pPr>
      <w:r>
        <w:t xml:space="preserve">Primitive-operation , Public, Return type is void </w:t>
      </w:r>
    </w:p>
    <w:p w:rsidR="00047E06" w:rsidRDefault="00047E06">
      <w:pPr>
        <w:pStyle w:val="Name"/>
        <w:ind w:left="1500"/>
      </w:pPr>
      <w:r>
        <w:t xml:space="preserve">PutQuery </w:t>
      </w:r>
    </w:p>
    <w:p w:rsidR="00047E06" w:rsidRDefault="00047E06">
      <w:pPr>
        <w:pStyle w:val="Qualifier"/>
        <w:ind w:left="1800"/>
      </w:pPr>
      <w:r>
        <w:t xml:space="preserve">Primitive-operation , Public, Return type is void </w:t>
      </w:r>
    </w:p>
    <w:p w:rsidR="00047E06" w:rsidRDefault="00047E06">
      <w:pPr>
        <w:pStyle w:val="Heading1"/>
        <w:spacing w:before="60" w:after="60"/>
        <w:ind w:left="900"/>
      </w:pPr>
      <w:r>
        <w:t xml:space="preserve">InSignUpClass </w:t>
      </w:r>
    </w:p>
    <w:p w:rsidR="00047E06" w:rsidRDefault="00047E06">
      <w:pPr>
        <w:pStyle w:val="GroupTitle"/>
        <w:ind w:left="1200"/>
      </w:pPr>
      <w:r>
        <w:t xml:space="preserve">Ports: </w:t>
      </w:r>
    </w:p>
    <w:p w:rsidR="00047E06" w:rsidRDefault="00047E06">
      <w:pPr>
        <w:pStyle w:val="Name"/>
        <w:ind w:left="1500"/>
      </w:pPr>
      <w:r>
        <w:t xml:space="preserve">port_0 </w:t>
      </w:r>
    </w:p>
    <w:p w:rsidR="00047E06" w:rsidRDefault="00047E06">
      <w:pPr>
        <w:pStyle w:val="Qualifier"/>
        <w:ind w:left="1800"/>
      </w:pPr>
      <w:r>
        <w:lastRenderedPageBreak/>
        <w:t xml:space="preserve">Multiplicity of 1 </w:t>
      </w:r>
    </w:p>
    <w:p w:rsidR="00047E06" w:rsidRDefault="00047E06">
      <w:pPr>
        <w:pStyle w:val="Qualifier"/>
        <w:ind w:left="1800"/>
      </w:pPr>
      <w:r>
        <w:t xml:space="preserve">Contract: &lt;Implicit&gt; </w:t>
      </w:r>
    </w:p>
    <w:p w:rsidR="00047E06" w:rsidRDefault="00047E06">
      <w:pPr>
        <w:pStyle w:val="Qualifier"/>
        <w:ind w:left="1800"/>
      </w:pPr>
      <w:r>
        <w:t xml:space="preserve">Provided Interfaces:  </w:t>
      </w:r>
    </w:p>
    <w:p w:rsidR="00047E06" w:rsidRDefault="00047E06">
      <w:pPr>
        <w:pStyle w:val="Qualifier"/>
        <w:ind w:left="1800"/>
      </w:pPr>
      <w:r>
        <w:t xml:space="preserve">Required Interfaces:  </w:t>
      </w:r>
    </w:p>
    <w:p w:rsidR="00047E06" w:rsidRDefault="00047E06">
      <w:pPr>
        <w:pStyle w:val="GroupTitle"/>
        <w:ind w:left="1200"/>
      </w:pPr>
      <w:r>
        <w:t xml:space="preserve">Association Ends: </w:t>
      </w:r>
    </w:p>
    <w:p w:rsidR="00047E06" w:rsidRDefault="00047E06">
      <w:pPr>
        <w:pStyle w:val="Name"/>
        <w:ind w:left="1500"/>
      </w:pPr>
      <w:r>
        <w:t xml:space="preserve">itsSaveData </w:t>
      </w:r>
    </w:p>
    <w:p w:rsidR="00047E06" w:rsidRDefault="00047E06">
      <w:pPr>
        <w:pStyle w:val="Qualifier"/>
        <w:ind w:left="1800"/>
      </w:pPr>
      <w:r>
        <w:t xml:space="preserve">Association with SaveData, Multiplicity of 1, Bi-directional, Navigable </w:t>
      </w:r>
    </w:p>
    <w:p w:rsidR="00047E06" w:rsidRDefault="00047E06">
      <w:pPr>
        <w:pStyle w:val="Heading1"/>
        <w:spacing w:before="60" w:after="60"/>
        <w:ind w:left="900"/>
      </w:pPr>
      <w:r>
        <w:t xml:space="preserve">LogiInPage </w:t>
      </w:r>
    </w:p>
    <w:p w:rsidR="00047E06" w:rsidRDefault="00047E06">
      <w:pPr>
        <w:pStyle w:val="GroupTitle"/>
        <w:ind w:left="1200"/>
      </w:pPr>
      <w:r>
        <w:t xml:space="preserve">Association Ends: </w:t>
      </w:r>
    </w:p>
    <w:p w:rsidR="00047E06" w:rsidRDefault="00047E06">
      <w:pPr>
        <w:pStyle w:val="Name"/>
        <w:ind w:left="1500"/>
      </w:pPr>
      <w:r>
        <w:t xml:space="preserve">itsSignIn </w:t>
      </w:r>
    </w:p>
    <w:p w:rsidR="00047E06" w:rsidRDefault="00047E06">
      <w:pPr>
        <w:pStyle w:val="Qualifier"/>
        <w:ind w:left="1800"/>
      </w:pPr>
      <w:r>
        <w:t xml:space="preserve">Association with SignIn, Multiplicity of 1, Bi-directional, Navigable </w:t>
      </w:r>
    </w:p>
    <w:p w:rsidR="00047E06" w:rsidRDefault="00047E06">
      <w:pPr>
        <w:pStyle w:val="Heading1"/>
        <w:spacing w:before="60" w:after="60"/>
        <w:ind w:left="900"/>
      </w:pPr>
      <w:r>
        <w:t xml:space="preserve">LogInPage </w:t>
      </w:r>
    </w:p>
    <w:p w:rsidR="00047E06" w:rsidRDefault="00047E06">
      <w:pPr>
        <w:pStyle w:val="Heading1"/>
        <w:spacing w:before="60" w:after="60"/>
        <w:ind w:left="900"/>
      </w:pPr>
      <w:r>
        <w:t xml:space="preserve">NITTScholarshipInformationSystem </w:t>
      </w:r>
    </w:p>
    <w:p w:rsidR="00047E06" w:rsidRDefault="00047E06">
      <w:pPr>
        <w:pStyle w:val="GroupTitle"/>
        <w:ind w:left="1200"/>
      </w:pPr>
      <w:r>
        <w:t xml:space="preserve">Operations: </w:t>
      </w:r>
    </w:p>
    <w:p w:rsidR="00047E06" w:rsidRDefault="00047E06">
      <w:pPr>
        <w:pStyle w:val="Name"/>
        <w:ind w:left="1500"/>
      </w:pPr>
      <w:r>
        <w:t xml:space="preserve">FillForm </w:t>
      </w:r>
    </w:p>
    <w:p w:rsidR="00047E06" w:rsidRDefault="00047E06">
      <w:pPr>
        <w:pStyle w:val="Qualifier"/>
        <w:ind w:left="1800"/>
      </w:pPr>
      <w:r>
        <w:t xml:space="preserve">Primitive-operation , Public, Return type is void </w:t>
      </w:r>
    </w:p>
    <w:p w:rsidR="00047E06" w:rsidRDefault="00047E06">
      <w:pPr>
        <w:pStyle w:val="Heading1"/>
        <w:spacing w:before="60" w:after="60"/>
        <w:ind w:left="900"/>
      </w:pPr>
      <w:r>
        <w:t xml:space="preserve">SaveData </w:t>
      </w:r>
    </w:p>
    <w:p w:rsidR="00047E06" w:rsidRDefault="00047E06">
      <w:pPr>
        <w:pStyle w:val="GroupTitle"/>
        <w:ind w:left="1200"/>
      </w:pPr>
      <w:r>
        <w:t xml:space="preserve">Ports: </w:t>
      </w:r>
    </w:p>
    <w:p w:rsidR="00047E06" w:rsidRDefault="00047E06">
      <w:pPr>
        <w:pStyle w:val="Name"/>
        <w:ind w:left="1500"/>
      </w:pPr>
      <w:r>
        <w:t xml:space="preserve">port_0 </w:t>
      </w:r>
    </w:p>
    <w:p w:rsidR="00047E06" w:rsidRDefault="00047E06">
      <w:pPr>
        <w:pStyle w:val="Qualifier"/>
        <w:ind w:left="1800"/>
      </w:pPr>
      <w:r>
        <w:t xml:space="preserve">Multiplicity of 1 </w:t>
      </w:r>
    </w:p>
    <w:p w:rsidR="00047E06" w:rsidRDefault="00047E06">
      <w:pPr>
        <w:pStyle w:val="Qualifier"/>
        <w:ind w:left="1800"/>
      </w:pPr>
      <w:r>
        <w:t xml:space="preserve">Contract: &lt;Implicit&gt; </w:t>
      </w:r>
    </w:p>
    <w:p w:rsidR="00047E06" w:rsidRDefault="00047E06">
      <w:pPr>
        <w:pStyle w:val="Qualifier"/>
        <w:ind w:left="1800"/>
      </w:pPr>
      <w:r>
        <w:t xml:space="preserve">Provided Interfaces:  </w:t>
      </w:r>
    </w:p>
    <w:p w:rsidR="00047E06" w:rsidRDefault="00047E06">
      <w:pPr>
        <w:pStyle w:val="Qualifier"/>
        <w:ind w:left="1800"/>
      </w:pPr>
      <w:r>
        <w:t xml:space="preserve">Required Interfaces:  </w:t>
      </w:r>
    </w:p>
    <w:p w:rsidR="00047E06" w:rsidRDefault="00047E06">
      <w:pPr>
        <w:pStyle w:val="GroupTitle"/>
        <w:ind w:left="1200"/>
      </w:pPr>
      <w:r>
        <w:t xml:space="preserve">Association Ends: </w:t>
      </w:r>
    </w:p>
    <w:p w:rsidR="00047E06" w:rsidRDefault="00047E06">
      <w:pPr>
        <w:pStyle w:val="Name"/>
        <w:ind w:left="1500"/>
      </w:pPr>
      <w:r>
        <w:t xml:space="preserve">itsInSignUpClass </w:t>
      </w:r>
    </w:p>
    <w:p w:rsidR="00047E06" w:rsidRDefault="00047E06">
      <w:pPr>
        <w:pStyle w:val="Qualifier"/>
        <w:ind w:left="1800"/>
      </w:pPr>
      <w:r>
        <w:t xml:space="preserve">Association with InSignUpClass, Multiplicity of 1, Bi-directional, Navigable </w:t>
      </w:r>
    </w:p>
    <w:p w:rsidR="00047E06" w:rsidRDefault="00047E06">
      <w:pPr>
        <w:pStyle w:val="Heading1"/>
        <w:spacing w:before="60" w:after="60"/>
        <w:ind w:left="900"/>
      </w:pPr>
      <w:r>
        <w:t xml:space="preserve">SaveDataInDatabase </w:t>
      </w:r>
    </w:p>
    <w:p w:rsidR="00047E06" w:rsidRDefault="00047E06">
      <w:pPr>
        <w:pStyle w:val="GroupTitle"/>
        <w:ind w:left="1200"/>
      </w:pPr>
      <w:r>
        <w:t xml:space="preserve">Operations: </w:t>
      </w:r>
    </w:p>
    <w:p w:rsidR="00047E06" w:rsidRDefault="00047E06">
      <w:pPr>
        <w:pStyle w:val="Name"/>
        <w:ind w:left="1500"/>
      </w:pPr>
      <w:r>
        <w:t xml:space="preserve">IfVerifiedSaveInDatabase </w:t>
      </w:r>
    </w:p>
    <w:p w:rsidR="00047E06" w:rsidRDefault="00047E06">
      <w:pPr>
        <w:pStyle w:val="Qualifier"/>
        <w:ind w:left="1800"/>
      </w:pPr>
      <w:r>
        <w:t xml:space="preserve">Primitive-operation , Public, Return type is void </w:t>
      </w:r>
    </w:p>
    <w:p w:rsidR="00047E06" w:rsidRDefault="00047E06">
      <w:pPr>
        <w:pStyle w:val="Name"/>
        <w:ind w:left="1500"/>
      </w:pPr>
      <w:r>
        <w:t xml:space="preserve">SendNotification </w:t>
      </w:r>
    </w:p>
    <w:p w:rsidR="00047E06" w:rsidRDefault="00047E06">
      <w:pPr>
        <w:pStyle w:val="Qualifier"/>
        <w:ind w:left="1800"/>
      </w:pPr>
      <w:r>
        <w:t xml:space="preserve">Primitive-operation , Public, Return type is void </w:t>
      </w:r>
    </w:p>
    <w:p w:rsidR="00047E06" w:rsidRDefault="00047E06">
      <w:pPr>
        <w:pStyle w:val="Name"/>
        <w:ind w:left="1500"/>
      </w:pPr>
      <w:r>
        <w:t xml:space="preserve">Verification </w:t>
      </w:r>
    </w:p>
    <w:p w:rsidR="00047E06" w:rsidRDefault="00047E06">
      <w:pPr>
        <w:pStyle w:val="Qualifier"/>
        <w:ind w:left="1800"/>
      </w:pPr>
      <w:r>
        <w:t xml:space="preserve">Primitive-operation , Public, Return type is void </w:t>
      </w:r>
    </w:p>
    <w:p w:rsidR="00047E06" w:rsidRDefault="00047E06">
      <w:pPr>
        <w:pStyle w:val="Heading1"/>
        <w:spacing w:before="60" w:after="60"/>
        <w:ind w:left="900"/>
      </w:pPr>
      <w:r>
        <w:t xml:space="preserve">SignIn </w:t>
      </w:r>
    </w:p>
    <w:p w:rsidR="00047E06" w:rsidRDefault="00047E06">
      <w:pPr>
        <w:pStyle w:val="GroupTitle"/>
        <w:ind w:left="1200"/>
      </w:pPr>
      <w:r>
        <w:t xml:space="preserve">Objects: </w:t>
      </w:r>
    </w:p>
    <w:p w:rsidR="00047E06" w:rsidRDefault="00047E06">
      <w:pPr>
        <w:pStyle w:val="Name"/>
        <w:ind w:left="1500"/>
      </w:pPr>
      <w:r>
        <w:t xml:space="preserve">itsLogiInPage </w:t>
      </w:r>
    </w:p>
    <w:p w:rsidR="00047E06" w:rsidRDefault="00047E06">
      <w:pPr>
        <w:pStyle w:val="Qualifier"/>
        <w:ind w:left="1800"/>
      </w:pPr>
      <w:r>
        <w:t xml:space="preserve">Object of LogiInPage, Multiplicity of 1 </w:t>
      </w:r>
    </w:p>
    <w:p w:rsidR="00047E06" w:rsidRDefault="00047E06">
      <w:pPr>
        <w:pStyle w:val="Name"/>
        <w:ind w:left="1500"/>
      </w:pPr>
      <w:r>
        <w:t xml:space="preserve">itsSignIn </w:t>
      </w:r>
    </w:p>
    <w:p w:rsidR="00047E06" w:rsidRDefault="00047E06">
      <w:pPr>
        <w:pStyle w:val="Qualifier"/>
        <w:ind w:left="1800"/>
      </w:pPr>
      <w:r>
        <w:t xml:space="preserve">Object of SignIn, Multiplicity of 1 </w:t>
      </w:r>
    </w:p>
    <w:p w:rsidR="00047E06" w:rsidRDefault="00047E06">
      <w:pPr>
        <w:pStyle w:val="GroupTitle"/>
        <w:ind w:left="1200"/>
      </w:pPr>
      <w:r>
        <w:t xml:space="preserve">Association Ends: </w:t>
      </w:r>
    </w:p>
    <w:p w:rsidR="00047E06" w:rsidRDefault="00047E06">
      <w:pPr>
        <w:pStyle w:val="Name"/>
        <w:ind w:left="1500"/>
      </w:pPr>
      <w:r>
        <w:t xml:space="preserve">itsLogiInPage_1 </w:t>
      </w:r>
    </w:p>
    <w:p w:rsidR="00047E06" w:rsidRDefault="00047E06">
      <w:pPr>
        <w:pStyle w:val="Qualifier"/>
        <w:ind w:left="1800"/>
      </w:pPr>
      <w:r>
        <w:t xml:space="preserve">Association with LogiInPage, Multiplicity of 1, Bi-directional, Navigable </w:t>
      </w:r>
    </w:p>
    <w:p w:rsidR="00047E06" w:rsidRDefault="00047E06">
      <w:pPr>
        <w:pStyle w:val="GroupTitle"/>
        <w:ind w:left="1200"/>
      </w:pPr>
      <w:r>
        <w:t xml:space="preserve">Operations: </w:t>
      </w:r>
    </w:p>
    <w:p w:rsidR="00047E06" w:rsidRDefault="00047E06">
      <w:pPr>
        <w:pStyle w:val="Name"/>
        <w:ind w:left="1500"/>
      </w:pPr>
      <w:r>
        <w:t xml:space="preserve">Veryfy </w:t>
      </w:r>
    </w:p>
    <w:p w:rsidR="00047E06" w:rsidRDefault="00047E06">
      <w:pPr>
        <w:pStyle w:val="Qualifier"/>
        <w:ind w:left="1800"/>
      </w:pPr>
      <w:r>
        <w:t xml:space="preserve">Primitive-operation , Public, Return type is void </w:t>
      </w:r>
    </w:p>
    <w:p w:rsidR="00047E06" w:rsidRDefault="00047E06">
      <w:pPr>
        <w:pStyle w:val="GroupTitle"/>
        <w:ind w:left="1200"/>
      </w:pPr>
      <w:r>
        <w:t xml:space="preserve">Attributes: </w:t>
      </w:r>
    </w:p>
    <w:p w:rsidR="00047E06" w:rsidRDefault="00047E06">
      <w:pPr>
        <w:pStyle w:val="Name"/>
        <w:ind w:left="1500"/>
      </w:pPr>
      <w:r>
        <w:t xml:space="preserve">Password </w:t>
      </w:r>
    </w:p>
    <w:p w:rsidR="00047E06" w:rsidRDefault="00047E06">
      <w:pPr>
        <w:pStyle w:val="Qualifier"/>
        <w:ind w:left="1800"/>
      </w:pPr>
      <w:r>
        <w:t xml:space="preserve">Type of 'string', Public, Multiplicity of 1 </w:t>
      </w:r>
    </w:p>
    <w:p w:rsidR="00047E06" w:rsidRDefault="00047E06">
      <w:pPr>
        <w:pStyle w:val="Name"/>
        <w:ind w:left="1500"/>
      </w:pPr>
      <w:r>
        <w:t xml:space="preserve">roll_no </w:t>
      </w:r>
    </w:p>
    <w:p w:rsidR="00047E06" w:rsidRDefault="00047E06">
      <w:pPr>
        <w:pStyle w:val="Qualifier"/>
        <w:ind w:left="1800"/>
      </w:pPr>
      <w:r>
        <w:t xml:space="preserve">Type of long, Public, Multiplicity of 1 </w:t>
      </w:r>
    </w:p>
    <w:p w:rsidR="00047E06" w:rsidRDefault="00047E06">
      <w:pPr>
        <w:pStyle w:val="GroupTitle"/>
        <w:ind w:left="900"/>
        <w:rPr>
          <w:rFonts w:ascii="Times New Roman" w:hAnsi="Times New Roman" w:cs="Times New Roman"/>
          <w:u w:val="none"/>
        </w:rPr>
      </w:pPr>
      <w:r>
        <w:rPr>
          <w:rFonts w:ascii="Times New Roman" w:hAnsi="Times New Roman" w:cs="Times New Roman"/>
          <w:u w:val="none"/>
        </w:rPr>
        <w:lastRenderedPageBreak/>
        <w:t xml:space="preserve">Statechart </w:t>
      </w:r>
    </w:p>
    <w:p w:rsidR="00047E06" w:rsidRDefault="00230380">
      <w:r>
        <w:rPr>
          <w:noProof/>
          <w:lang w:val="en-IN"/>
        </w:rPr>
        <w:drawing>
          <wp:inline distT="0" distB="0" distL="0" distR="0">
            <wp:extent cx="5020310" cy="6245225"/>
            <wp:effectExtent l="0" t="0" r="8890" b="3175"/>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310" cy="6245225"/>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t xml:space="preserve">Metaclasses: </w:t>
      </w:r>
    </w:p>
    <w:p w:rsidR="00047E06" w:rsidRDefault="00047E06">
      <w:pPr>
        <w:pStyle w:val="Name"/>
        <w:ind w:left="2100"/>
      </w:pPr>
      <w:r>
        <w:t xml:space="preserve">DanglingTransition </w:t>
      </w:r>
    </w:p>
    <w:p w:rsidR="00047E06" w:rsidRDefault="00047E06">
      <w:pPr>
        <w:pStyle w:val="GroupTitle"/>
        <w:ind w:left="2400"/>
      </w:pPr>
      <w:r>
        <w:t xml:space="preserve">Properties: </w:t>
      </w:r>
    </w:p>
    <w:p w:rsidR="00047E06" w:rsidRDefault="00047E06">
      <w:pPr>
        <w:pStyle w:val="NameReference"/>
        <w:ind w:left="2700"/>
      </w:pPr>
      <w:r>
        <w:t xml:space="preserve">Line.LineWidth: 2 </w:t>
      </w:r>
    </w:p>
    <w:p w:rsidR="00047E06" w:rsidRDefault="00047E06">
      <w:pPr>
        <w:pStyle w:val="NameReference"/>
        <w:ind w:left="2700"/>
      </w:pPr>
      <w:r>
        <w:t xml:space="preserve">Line.LineColor: 0,0,0 </w:t>
      </w:r>
    </w:p>
    <w:p w:rsidR="00047E06" w:rsidRDefault="00047E06">
      <w:pPr>
        <w:pStyle w:val="Name"/>
        <w:ind w:left="2100"/>
      </w:pPr>
      <w:r>
        <w:t xml:space="preserve">State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lastRenderedPageBreak/>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Line.LineStyle: 0 </w:t>
      </w:r>
    </w:p>
    <w:p w:rsidR="00047E06" w:rsidRDefault="00047E06">
      <w:pPr>
        <w:pStyle w:val="NameReference"/>
        <w:ind w:left="2700"/>
      </w:pPr>
      <w:r>
        <w:t xml:space="preserve">DefaultSize: 0,0,96,60 </w:t>
      </w:r>
    </w:p>
    <w:p w:rsidR="00047E06" w:rsidRDefault="00047E06">
      <w:pPr>
        <w:pStyle w:val="NameReference"/>
        <w:ind w:left="2700"/>
      </w:pPr>
      <w:r>
        <w:t xml:space="preserve">Font.Size: 10 </w:t>
      </w:r>
    </w:p>
    <w:p w:rsidR="00047E06" w:rsidRDefault="00047E06">
      <w:pPr>
        <w:pStyle w:val="NameReference"/>
        <w:ind w:left="2700"/>
      </w:pPr>
      <w:r>
        <w:t xml:space="preserve">Line.LineColor: 0,112,0 </w:t>
      </w:r>
    </w:p>
    <w:p w:rsidR="00047E06" w:rsidRDefault="00047E06">
      <w:pPr>
        <w:pStyle w:val="Name"/>
        <w:ind w:left="1200"/>
      </w:pPr>
      <w:r>
        <w:t xml:space="preserve">ROOT </w:t>
      </w:r>
    </w:p>
    <w:p w:rsidR="00047E06" w:rsidRDefault="00047E06">
      <w:pPr>
        <w:pStyle w:val="Qualifier"/>
        <w:ind w:left="1500"/>
      </w:pPr>
      <w:r>
        <w:t xml:space="preserve">Or-state </w:t>
      </w:r>
    </w:p>
    <w:p w:rsidR="00047E06" w:rsidRDefault="00047E06">
      <w:pPr>
        <w:pStyle w:val="GroupTitle"/>
        <w:ind w:left="1500"/>
      </w:pPr>
      <w:r>
        <w:t xml:space="preserve">Substates: </w:t>
      </w:r>
    </w:p>
    <w:p w:rsidR="00047E06" w:rsidRDefault="00047E06">
      <w:pPr>
        <w:pStyle w:val="NameReference"/>
        <w:ind w:left="1800"/>
      </w:pPr>
      <w:r>
        <w:t xml:space="preserve">Done </w:t>
      </w:r>
    </w:p>
    <w:p w:rsidR="00047E06" w:rsidRDefault="00047E06">
      <w:pPr>
        <w:pStyle w:val="NameReference"/>
        <w:ind w:left="1800"/>
      </w:pPr>
      <w:r>
        <w:t xml:space="preserve">SaveInDatabase </w:t>
      </w:r>
    </w:p>
    <w:p w:rsidR="00047E06" w:rsidRDefault="00047E06">
      <w:pPr>
        <w:pStyle w:val="NameReference"/>
        <w:ind w:left="1800"/>
      </w:pPr>
      <w:r>
        <w:t xml:space="preserve">Take_input </w:t>
      </w:r>
    </w:p>
    <w:p w:rsidR="00047E06" w:rsidRDefault="00047E06">
      <w:pPr>
        <w:pStyle w:val="NameReference"/>
        <w:ind w:left="1800"/>
      </w:pPr>
      <w:r>
        <w:t xml:space="preserve">Verification </w:t>
      </w:r>
    </w:p>
    <w:p w:rsidR="00047E06" w:rsidRDefault="00047E06">
      <w:pPr>
        <w:pStyle w:val="Qualifier"/>
        <w:ind w:left="1500"/>
      </w:pPr>
      <w:r>
        <w:t xml:space="preserve">Default Transition </w:t>
      </w:r>
    </w:p>
    <w:p w:rsidR="00047E06" w:rsidRDefault="00047E06">
      <w:pPr>
        <w:pStyle w:val="GroupTitle"/>
        <w:ind w:left="1800"/>
      </w:pPr>
      <w:r>
        <w:t xml:space="preserve">Target: </w:t>
      </w:r>
    </w:p>
    <w:p w:rsidR="00047E06" w:rsidRDefault="00047E06">
      <w:pPr>
        <w:pStyle w:val="NameReference"/>
        <w:ind w:left="2100"/>
      </w:pPr>
      <w:r>
        <w:t xml:space="preserve">Take_input </w:t>
      </w:r>
    </w:p>
    <w:p w:rsidR="00047E06" w:rsidRDefault="00047E06">
      <w:pPr>
        <w:pStyle w:val="Name"/>
        <w:ind w:left="1200"/>
      </w:pPr>
      <w:r>
        <w:t xml:space="preserve">Done </w:t>
      </w:r>
    </w:p>
    <w:p w:rsidR="00047E06" w:rsidRDefault="00047E06">
      <w:pPr>
        <w:pStyle w:val="Qualifier"/>
        <w:ind w:left="1500"/>
      </w:pPr>
      <w:r>
        <w:t xml:space="preserve">Or-state </w:t>
      </w:r>
    </w:p>
    <w:p w:rsidR="00047E06" w:rsidRDefault="00047E06">
      <w:pPr>
        <w:pStyle w:val="Name"/>
        <w:ind w:left="1200"/>
      </w:pPr>
      <w:r>
        <w:t xml:space="preserve">SaveInDatabase </w:t>
      </w:r>
    </w:p>
    <w:p w:rsidR="00047E06" w:rsidRDefault="00047E06">
      <w:pPr>
        <w:pStyle w:val="Qualifier"/>
        <w:ind w:left="1500"/>
      </w:pPr>
      <w:r>
        <w:t xml:space="preserve">Or-state </w:t>
      </w:r>
    </w:p>
    <w:p w:rsidR="00047E06" w:rsidRDefault="00047E06">
      <w:pPr>
        <w:pStyle w:val="Qualifier"/>
        <w:ind w:left="1500"/>
      </w:pPr>
      <w:r>
        <w:t xml:space="preserve">Out Transition </w:t>
      </w:r>
    </w:p>
    <w:p w:rsidR="00047E06" w:rsidRDefault="00047E06">
      <w:pPr>
        <w:pStyle w:val="GroupTitle"/>
        <w:ind w:left="1800"/>
      </w:pPr>
      <w:r>
        <w:t xml:space="preserve">Target: </w:t>
      </w:r>
    </w:p>
    <w:p w:rsidR="00047E06" w:rsidRDefault="00047E06">
      <w:pPr>
        <w:pStyle w:val="NameReference"/>
        <w:ind w:left="2100"/>
      </w:pPr>
      <w:r>
        <w:t xml:space="preserve">Done </w:t>
      </w:r>
    </w:p>
    <w:p w:rsidR="00047E06" w:rsidRDefault="00047E06">
      <w:pPr>
        <w:pStyle w:val="Name"/>
        <w:ind w:left="1200"/>
      </w:pPr>
      <w:r>
        <w:t xml:space="preserve">Take_input </w:t>
      </w:r>
    </w:p>
    <w:p w:rsidR="00047E06" w:rsidRDefault="00047E06">
      <w:pPr>
        <w:pStyle w:val="Qualifier"/>
        <w:ind w:left="1500"/>
      </w:pPr>
      <w:r>
        <w:t xml:space="preserve">Or-state </w:t>
      </w:r>
    </w:p>
    <w:p w:rsidR="00047E06" w:rsidRDefault="00047E06">
      <w:pPr>
        <w:pStyle w:val="Qualifier"/>
        <w:ind w:left="1500"/>
      </w:pPr>
      <w:r>
        <w:t xml:space="preserve">Out Transition </w:t>
      </w:r>
    </w:p>
    <w:p w:rsidR="00047E06" w:rsidRDefault="00047E06">
      <w:pPr>
        <w:pStyle w:val="GroupTitle"/>
        <w:ind w:left="1800"/>
      </w:pPr>
      <w:r>
        <w:t xml:space="preserve">Target: </w:t>
      </w:r>
    </w:p>
    <w:p w:rsidR="00047E06" w:rsidRDefault="00047E06">
      <w:pPr>
        <w:pStyle w:val="NameReference"/>
        <w:ind w:left="2100"/>
      </w:pPr>
      <w:r>
        <w:t xml:space="preserve">Verification </w:t>
      </w:r>
    </w:p>
    <w:p w:rsidR="00047E06" w:rsidRDefault="00047E06">
      <w:pPr>
        <w:pStyle w:val="Name"/>
        <w:ind w:left="1200"/>
      </w:pPr>
      <w:r>
        <w:t xml:space="preserve">Verification </w:t>
      </w:r>
    </w:p>
    <w:p w:rsidR="00047E06" w:rsidRDefault="00047E06">
      <w:pPr>
        <w:pStyle w:val="Qualifier"/>
        <w:ind w:left="1500"/>
      </w:pPr>
      <w:r>
        <w:t xml:space="preserve">Or-state </w:t>
      </w:r>
    </w:p>
    <w:p w:rsidR="00047E06" w:rsidRDefault="00047E06">
      <w:pPr>
        <w:pStyle w:val="Qualifier"/>
        <w:ind w:left="1500"/>
      </w:pPr>
      <w:r>
        <w:t xml:space="preserve">Out Transition </w:t>
      </w:r>
    </w:p>
    <w:p w:rsidR="00047E06" w:rsidRDefault="00047E06">
      <w:pPr>
        <w:pStyle w:val="GroupTitle"/>
        <w:ind w:left="1800"/>
      </w:pPr>
      <w:r>
        <w:t xml:space="preserve">Target: </w:t>
      </w:r>
    </w:p>
    <w:p w:rsidR="00047E06" w:rsidRDefault="00047E06">
      <w:pPr>
        <w:pStyle w:val="NameReference"/>
        <w:ind w:left="2100"/>
      </w:pPr>
      <w:r>
        <w:t xml:space="preserve">SaveInDatabase </w:t>
      </w:r>
    </w:p>
    <w:p w:rsidR="00047E06" w:rsidRDefault="00047E06">
      <w:pPr>
        <w:pStyle w:val="Heading1"/>
        <w:spacing w:before="60" w:after="60"/>
        <w:ind w:left="900"/>
      </w:pPr>
      <w:r>
        <w:t xml:space="preserve">SignUp </w:t>
      </w:r>
    </w:p>
    <w:p w:rsidR="00047E06" w:rsidRDefault="00047E06">
      <w:pPr>
        <w:pStyle w:val="GroupTitle"/>
        <w:ind w:left="1200"/>
      </w:pPr>
      <w:r>
        <w:t xml:space="preserve">Objects: </w:t>
      </w:r>
    </w:p>
    <w:p w:rsidR="00047E06" w:rsidRDefault="00047E06">
      <w:pPr>
        <w:pStyle w:val="Name"/>
        <w:ind w:left="1500"/>
      </w:pPr>
      <w:r>
        <w:t xml:space="preserve">itsInSignUpClass </w:t>
      </w:r>
    </w:p>
    <w:p w:rsidR="00047E06" w:rsidRDefault="00047E06">
      <w:pPr>
        <w:pStyle w:val="Qualifier"/>
        <w:ind w:left="1800"/>
      </w:pPr>
      <w:r>
        <w:t xml:space="preserve">Object of InSignUpClass, Multiplicity of 1 </w:t>
      </w:r>
    </w:p>
    <w:p w:rsidR="00047E06" w:rsidRDefault="00047E06">
      <w:pPr>
        <w:pStyle w:val="Name"/>
        <w:ind w:left="1500"/>
      </w:pPr>
      <w:r>
        <w:t xml:space="preserve">itsSaveData </w:t>
      </w:r>
    </w:p>
    <w:p w:rsidR="00047E06" w:rsidRDefault="00047E06">
      <w:pPr>
        <w:pStyle w:val="Qualifier"/>
        <w:ind w:left="1800"/>
      </w:pPr>
      <w:r>
        <w:t xml:space="preserve">Object of SaveData, Multiplicity of 1 </w:t>
      </w:r>
    </w:p>
    <w:p w:rsidR="00047E06" w:rsidRDefault="00047E06">
      <w:pPr>
        <w:pStyle w:val="GroupTitle"/>
        <w:ind w:left="1200"/>
      </w:pPr>
      <w:r>
        <w:t xml:space="preserve">Operations: </w:t>
      </w:r>
    </w:p>
    <w:p w:rsidR="00047E06" w:rsidRDefault="00047E06">
      <w:pPr>
        <w:pStyle w:val="Name"/>
        <w:ind w:left="1500"/>
      </w:pPr>
      <w:r>
        <w:t xml:space="preserve">Check_info </w:t>
      </w:r>
    </w:p>
    <w:p w:rsidR="00047E06" w:rsidRDefault="00047E06">
      <w:pPr>
        <w:pStyle w:val="Qualifier"/>
        <w:ind w:left="1800"/>
      </w:pPr>
      <w:r>
        <w:t xml:space="preserve">Primitive-operation , Public, Return type is void </w:t>
      </w:r>
    </w:p>
    <w:p w:rsidR="00047E06" w:rsidRDefault="00047E06">
      <w:pPr>
        <w:pStyle w:val="Name"/>
        <w:ind w:left="1500"/>
      </w:pPr>
      <w:r>
        <w:t xml:space="preserve">FillForm </w:t>
      </w:r>
    </w:p>
    <w:p w:rsidR="00047E06" w:rsidRDefault="00047E06">
      <w:pPr>
        <w:pStyle w:val="Qualifier"/>
        <w:ind w:left="1800"/>
      </w:pPr>
      <w:r>
        <w:t xml:space="preserve">Primitive-operation , Public, Return type is void </w:t>
      </w:r>
    </w:p>
    <w:p w:rsidR="00047E06" w:rsidRDefault="00047E06">
      <w:pPr>
        <w:pStyle w:val="Name"/>
        <w:ind w:left="1500"/>
      </w:pPr>
      <w:r>
        <w:t xml:space="preserve">GivePassword </w:t>
      </w:r>
    </w:p>
    <w:p w:rsidR="00047E06" w:rsidRDefault="00047E06">
      <w:pPr>
        <w:pStyle w:val="Qualifier"/>
        <w:ind w:left="1800"/>
      </w:pPr>
      <w:r>
        <w:t xml:space="preserve">Primitive-operation , Public, Return type is void </w:t>
      </w:r>
    </w:p>
    <w:p w:rsidR="00047E06" w:rsidRDefault="00047E06">
      <w:pPr>
        <w:pStyle w:val="Name"/>
        <w:ind w:left="1500"/>
      </w:pPr>
      <w:r>
        <w:t xml:space="preserve">Return_verification </w:t>
      </w:r>
    </w:p>
    <w:p w:rsidR="00047E06" w:rsidRDefault="00047E06">
      <w:pPr>
        <w:pStyle w:val="Qualifier"/>
        <w:ind w:left="1800"/>
      </w:pPr>
      <w:r>
        <w:t xml:space="preserve">Primitive-operation , Public, Return type is void </w:t>
      </w:r>
    </w:p>
    <w:p w:rsidR="00047E06" w:rsidRDefault="00047E06">
      <w:pPr>
        <w:pStyle w:val="Name"/>
        <w:ind w:left="1500"/>
      </w:pPr>
      <w:r>
        <w:t xml:space="preserve">SaveInDatabase </w:t>
      </w:r>
    </w:p>
    <w:p w:rsidR="00047E06" w:rsidRDefault="00047E06">
      <w:pPr>
        <w:pStyle w:val="Qualifier"/>
        <w:ind w:left="1800"/>
      </w:pPr>
      <w:r>
        <w:t xml:space="preserve">Primitive-operation , Public, Return type is void </w:t>
      </w:r>
    </w:p>
    <w:p w:rsidR="00047E06" w:rsidRDefault="00047E06">
      <w:pPr>
        <w:pStyle w:val="Name"/>
        <w:ind w:left="1500"/>
      </w:pPr>
      <w:r>
        <w:t xml:space="preserve">Verification </w:t>
      </w:r>
    </w:p>
    <w:p w:rsidR="00047E06" w:rsidRDefault="00047E06">
      <w:pPr>
        <w:pStyle w:val="Qualifier"/>
        <w:ind w:left="1800"/>
      </w:pPr>
      <w:r>
        <w:t xml:space="preserve">Primitive-operation , Public, Return type is void </w:t>
      </w:r>
    </w:p>
    <w:p w:rsidR="00047E06" w:rsidRDefault="00047E06">
      <w:pPr>
        <w:pStyle w:val="GroupTitle"/>
        <w:ind w:left="1200"/>
      </w:pPr>
      <w:r>
        <w:t xml:space="preserve">Attributes: </w:t>
      </w:r>
    </w:p>
    <w:p w:rsidR="00047E06" w:rsidRDefault="00047E06">
      <w:pPr>
        <w:pStyle w:val="Name"/>
        <w:ind w:left="1500"/>
      </w:pPr>
      <w:r>
        <w:t xml:space="preserve">Category </w:t>
      </w:r>
    </w:p>
    <w:p w:rsidR="00047E06" w:rsidRDefault="00047E06">
      <w:pPr>
        <w:pStyle w:val="Qualifier"/>
        <w:ind w:left="1800"/>
      </w:pPr>
      <w:r>
        <w:t xml:space="preserve">Type of 'string', Protected, Multiplicity of 1 </w:t>
      </w:r>
    </w:p>
    <w:p w:rsidR="00047E06" w:rsidRDefault="00047E06">
      <w:pPr>
        <w:pStyle w:val="Name"/>
        <w:ind w:left="1500"/>
      </w:pPr>
      <w:r>
        <w:lastRenderedPageBreak/>
        <w:t xml:space="preserve">Conform_password </w:t>
      </w:r>
    </w:p>
    <w:p w:rsidR="00047E06" w:rsidRDefault="00047E06">
      <w:pPr>
        <w:pStyle w:val="Qualifier"/>
        <w:ind w:left="1800"/>
      </w:pPr>
      <w:r>
        <w:t xml:space="preserve">Type of 'string', Public, Multiplicity of 1 </w:t>
      </w:r>
    </w:p>
    <w:p w:rsidR="00047E06" w:rsidRDefault="00047E06">
      <w:pPr>
        <w:pStyle w:val="Name"/>
        <w:ind w:left="1500"/>
      </w:pPr>
      <w:r>
        <w:t xml:space="preserve">Name </w:t>
      </w:r>
    </w:p>
    <w:p w:rsidR="00047E06" w:rsidRDefault="00047E06">
      <w:pPr>
        <w:pStyle w:val="Qualifier"/>
        <w:ind w:left="1800"/>
      </w:pPr>
      <w:r>
        <w:t xml:space="preserve">Type of 'string', Protected, Multiplicity of 1 </w:t>
      </w:r>
    </w:p>
    <w:p w:rsidR="00047E06" w:rsidRDefault="00047E06">
      <w:pPr>
        <w:pStyle w:val="Name"/>
        <w:ind w:left="1500"/>
      </w:pPr>
      <w:r>
        <w:t xml:space="preserve">New_password </w:t>
      </w:r>
    </w:p>
    <w:p w:rsidR="00047E06" w:rsidRDefault="00047E06">
      <w:pPr>
        <w:pStyle w:val="Qualifier"/>
        <w:ind w:left="1800"/>
      </w:pPr>
      <w:r>
        <w:t xml:space="preserve">Type of 'string', Public, Multiplicity of 1 </w:t>
      </w:r>
    </w:p>
    <w:p w:rsidR="00047E06" w:rsidRDefault="00047E06">
      <w:pPr>
        <w:pStyle w:val="Name"/>
        <w:ind w:left="1500"/>
      </w:pPr>
      <w:r>
        <w:t xml:space="preserve">Roll_no </w:t>
      </w:r>
    </w:p>
    <w:p w:rsidR="00047E06" w:rsidRDefault="00047E06">
      <w:pPr>
        <w:pStyle w:val="Qualifier"/>
        <w:ind w:left="1800"/>
      </w:pPr>
      <w:r>
        <w:t xml:space="preserve">Type of long, Protected, Multiplicity of 1 </w:t>
      </w:r>
    </w:p>
    <w:p w:rsidR="00047E06" w:rsidRDefault="00047E06">
      <w:pPr>
        <w:pStyle w:val="Name"/>
        <w:ind w:left="1500"/>
      </w:pPr>
      <w:r>
        <w:t xml:space="preserve">State </w:t>
      </w:r>
    </w:p>
    <w:p w:rsidR="00047E06" w:rsidRDefault="00047E06">
      <w:pPr>
        <w:pStyle w:val="Qualifier"/>
        <w:ind w:left="1800"/>
      </w:pPr>
      <w:r>
        <w:t xml:space="preserve">Type of 'string', Public, Multiplicity of 1 </w:t>
      </w:r>
    </w:p>
    <w:p w:rsidR="00047E06" w:rsidRDefault="00047E06">
      <w:pPr>
        <w:pStyle w:val="GroupTitle"/>
        <w:ind w:left="900"/>
        <w:rPr>
          <w:rFonts w:ascii="Times New Roman" w:hAnsi="Times New Roman" w:cs="Times New Roman"/>
          <w:u w:val="none"/>
        </w:rPr>
      </w:pPr>
      <w:r>
        <w:rPr>
          <w:rFonts w:ascii="Times New Roman" w:hAnsi="Times New Roman" w:cs="Times New Roman"/>
          <w:u w:val="none"/>
        </w:rPr>
        <w:t xml:space="preserve">Statechart </w:t>
      </w:r>
    </w:p>
    <w:p w:rsidR="00047E06" w:rsidRDefault="00230380">
      <w:r>
        <w:rPr>
          <w:noProof/>
          <w:lang w:val="en-IN"/>
        </w:rPr>
        <w:drawing>
          <wp:inline distT="0" distB="0" distL="0" distR="0">
            <wp:extent cx="5452110" cy="5434330"/>
            <wp:effectExtent l="0" t="0" r="0" b="0"/>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110" cy="5434330"/>
                    </a:xfrm>
                    <a:prstGeom prst="rect">
                      <a:avLst/>
                    </a:prstGeom>
                    <a:noFill/>
                    <a:ln>
                      <a:noFill/>
                    </a:ln>
                  </pic:spPr>
                </pic:pic>
              </a:graphicData>
            </a:graphic>
          </wp:inline>
        </w:drawing>
      </w:r>
    </w:p>
    <w:p w:rsidR="00047E06" w:rsidRDefault="00047E06">
      <w:pPr>
        <w:pStyle w:val="Name"/>
        <w:ind w:left="900"/>
      </w:pPr>
      <w:r>
        <w:t xml:space="preserve">Overridden Properties </w:t>
      </w:r>
    </w:p>
    <w:p w:rsidR="00047E06" w:rsidRDefault="00047E06">
      <w:pPr>
        <w:pStyle w:val="GroupTitle"/>
        <w:ind w:left="1200"/>
      </w:pPr>
      <w:r>
        <w:t xml:space="preserve">Subjects: </w:t>
      </w:r>
    </w:p>
    <w:p w:rsidR="00047E06" w:rsidRDefault="00047E06">
      <w:pPr>
        <w:pStyle w:val="Name"/>
        <w:ind w:left="1500"/>
      </w:pPr>
      <w:r>
        <w:t xml:space="preserve">Format </w:t>
      </w:r>
    </w:p>
    <w:p w:rsidR="00047E06" w:rsidRDefault="00047E06">
      <w:pPr>
        <w:pStyle w:val="GroupTitle"/>
        <w:ind w:left="1800"/>
      </w:pPr>
      <w:r>
        <w:t xml:space="preserve">Metaclasses: </w:t>
      </w:r>
    </w:p>
    <w:p w:rsidR="00047E06" w:rsidRDefault="00047E06">
      <w:pPr>
        <w:pStyle w:val="Name"/>
        <w:ind w:left="2100"/>
      </w:pPr>
      <w:r>
        <w:t xml:space="preserve">DanglingTransition </w:t>
      </w:r>
    </w:p>
    <w:p w:rsidR="00047E06" w:rsidRDefault="00047E06">
      <w:pPr>
        <w:pStyle w:val="GroupTitle"/>
        <w:ind w:left="2400"/>
      </w:pPr>
      <w:r>
        <w:t xml:space="preserve">Properties: </w:t>
      </w:r>
    </w:p>
    <w:p w:rsidR="00047E06" w:rsidRDefault="00047E06">
      <w:pPr>
        <w:pStyle w:val="NameReference"/>
        <w:ind w:left="2700"/>
      </w:pPr>
      <w:r>
        <w:t xml:space="preserve">Line.LineWidth: 2 </w:t>
      </w:r>
    </w:p>
    <w:p w:rsidR="00047E06" w:rsidRDefault="00047E06">
      <w:pPr>
        <w:pStyle w:val="NameReference"/>
        <w:ind w:left="2700"/>
      </w:pPr>
      <w:r>
        <w:t xml:space="preserve">Line.LineColor: 0,0,0 </w:t>
      </w:r>
    </w:p>
    <w:p w:rsidR="00047E06" w:rsidRDefault="00047E06">
      <w:pPr>
        <w:pStyle w:val="Name"/>
        <w:ind w:left="2100"/>
      </w:pPr>
      <w:r>
        <w:lastRenderedPageBreak/>
        <w:t xml:space="preserve">State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Font.FontColor: 0,0,0 </w:t>
      </w:r>
    </w:p>
    <w:p w:rsidR="00047E06" w:rsidRDefault="00047E06">
      <w:pPr>
        <w:pStyle w:val="NameReference"/>
        <w:ind w:left="2700"/>
      </w:pPr>
      <w:r>
        <w:t xml:space="preserve">Font.Font: Arial </w:t>
      </w:r>
    </w:p>
    <w:p w:rsidR="00047E06" w:rsidRDefault="00047E06">
      <w:pPr>
        <w:pStyle w:val="NameReference"/>
        <w:ind w:left="2700"/>
      </w:pPr>
      <w:r>
        <w:t xml:space="preserve">Fill.FillColor: 255,255,255 </w:t>
      </w:r>
    </w:p>
    <w:p w:rsidR="00047E06" w:rsidRDefault="00047E06">
      <w:pPr>
        <w:pStyle w:val="NameReference"/>
        <w:ind w:left="2700"/>
      </w:pPr>
      <w:r>
        <w:t xml:space="preserve">Line.LineStyle: 0 </w:t>
      </w:r>
    </w:p>
    <w:p w:rsidR="00047E06" w:rsidRDefault="00047E06">
      <w:pPr>
        <w:pStyle w:val="NameReference"/>
        <w:ind w:left="2700"/>
      </w:pPr>
      <w:r>
        <w:t xml:space="preserve">DefaultSize: 0,0,96,60 </w:t>
      </w:r>
    </w:p>
    <w:p w:rsidR="00047E06" w:rsidRDefault="00047E06">
      <w:pPr>
        <w:pStyle w:val="NameReference"/>
        <w:ind w:left="2700"/>
      </w:pPr>
      <w:r>
        <w:t xml:space="preserve">Font.Size: 10 </w:t>
      </w:r>
    </w:p>
    <w:p w:rsidR="00047E06" w:rsidRDefault="00047E06">
      <w:pPr>
        <w:pStyle w:val="NameReference"/>
        <w:ind w:left="2700"/>
      </w:pPr>
      <w:r>
        <w:t xml:space="preserve">Line.LineColor: 0,112,0 </w:t>
      </w:r>
    </w:p>
    <w:p w:rsidR="00047E06" w:rsidRDefault="00047E06">
      <w:pPr>
        <w:pStyle w:val="Name"/>
        <w:ind w:left="2100"/>
      </w:pPr>
      <w:r>
        <w:t xml:space="preserve">TerminationConnector </w:t>
      </w:r>
    </w:p>
    <w:p w:rsidR="00047E06" w:rsidRDefault="00047E06">
      <w:pPr>
        <w:pStyle w:val="GroupTitle"/>
        <w:ind w:left="2400"/>
      </w:pPr>
      <w:r>
        <w:t xml:space="preserve">Properties: </w:t>
      </w:r>
    </w:p>
    <w:p w:rsidR="00047E06" w:rsidRDefault="00047E06">
      <w:pPr>
        <w:pStyle w:val="NameReference"/>
        <w:ind w:left="2700"/>
      </w:pPr>
      <w:r>
        <w:t xml:space="preserve">Line.LineWidth: 1 </w:t>
      </w:r>
    </w:p>
    <w:p w:rsidR="00047E06" w:rsidRDefault="00047E06">
      <w:pPr>
        <w:pStyle w:val="NameReference"/>
        <w:ind w:left="2700"/>
      </w:pPr>
      <w:r>
        <w:t xml:space="preserve">Fill.FillColor: 107,182,107 </w:t>
      </w:r>
    </w:p>
    <w:p w:rsidR="00047E06" w:rsidRDefault="00047E06">
      <w:pPr>
        <w:pStyle w:val="NameReference"/>
        <w:ind w:left="2700"/>
      </w:pPr>
      <w:r>
        <w:t xml:space="preserve">DefaultSize: 0,0,25,23 </w:t>
      </w:r>
    </w:p>
    <w:p w:rsidR="00047E06" w:rsidRDefault="00047E06">
      <w:pPr>
        <w:pStyle w:val="NameReference"/>
        <w:ind w:left="2700"/>
      </w:pPr>
      <w:r>
        <w:t xml:space="preserve">Line.LineColor: 0,0,0 </w:t>
      </w:r>
    </w:p>
    <w:p w:rsidR="00047E06" w:rsidRDefault="00047E06">
      <w:pPr>
        <w:pStyle w:val="Name"/>
        <w:ind w:left="1200"/>
      </w:pPr>
      <w:r>
        <w:t xml:space="preserve">ROOT </w:t>
      </w:r>
    </w:p>
    <w:p w:rsidR="00047E06" w:rsidRDefault="00047E06">
      <w:pPr>
        <w:pStyle w:val="Qualifier"/>
        <w:ind w:left="1500"/>
      </w:pPr>
      <w:r>
        <w:t xml:space="preserve">Or-state </w:t>
      </w:r>
    </w:p>
    <w:p w:rsidR="00047E06" w:rsidRDefault="00047E06">
      <w:pPr>
        <w:pStyle w:val="GroupTitle"/>
        <w:ind w:left="1500"/>
      </w:pPr>
      <w:r>
        <w:t xml:space="preserve">Substates: </w:t>
      </w:r>
    </w:p>
    <w:p w:rsidR="00047E06" w:rsidRDefault="00047E06">
      <w:pPr>
        <w:pStyle w:val="NameReference"/>
        <w:ind w:left="1800"/>
      </w:pPr>
      <w:r>
        <w:t xml:space="preserve">Done </w:t>
      </w:r>
    </w:p>
    <w:p w:rsidR="00047E06" w:rsidRDefault="00047E06">
      <w:pPr>
        <w:pStyle w:val="NameReference"/>
        <w:ind w:left="1800"/>
      </w:pPr>
      <w:r>
        <w:t xml:space="preserve">SaveInDatabase </w:t>
      </w:r>
    </w:p>
    <w:p w:rsidR="00047E06" w:rsidRDefault="00047E06">
      <w:pPr>
        <w:pStyle w:val="NameReference"/>
        <w:ind w:left="1800"/>
      </w:pPr>
      <w:r>
        <w:t xml:space="preserve">TakeInput </w:t>
      </w:r>
    </w:p>
    <w:p w:rsidR="00047E06" w:rsidRDefault="00047E06">
      <w:pPr>
        <w:pStyle w:val="NameReference"/>
        <w:ind w:left="1800"/>
      </w:pPr>
      <w:r>
        <w:t xml:space="preserve">Verification </w:t>
      </w:r>
    </w:p>
    <w:p w:rsidR="00047E06" w:rsidRDefault="00047E06">
      <w:pPr>
        <w:pStyle w:val="Name"/>
        <w:ind w:left="1200"/>
      </w:pPr>
      <w:r>
        <w:t xml:space="preserve">Done </w:t>
      </w:r>
    </w:p>
    <w:p w:rsidR="00047E06" w:rsidRDefault="00047E06">
      <w:pPr>
        <w:pStyle w:val="Qualifier"/>
        <w:ind w:left="1500"/>
      </w:pPr>
      <w:r>
        <w:t xml:space="preserve">Or-state </w:t>
      </w:r>
    </w:p>
    <w:p w:rsidR="00047E06" w:rsidRDefault="00047E06">
      <w:pPr>
        <w:pStyle w:val="Qualifier"/>
        <w:ind w:left="1500"/>
      </w:pPr>
      <w:r>
        <w:t xml:space="preserve">Out Transition </w:t>
      </w:r>
    </w:p>
    <w:p w:rsidR="00047E06" w:rsidRDefault="00047E06">
      <w:pPr>
        <w:pStyle w:val="GroupTitle"/>
        <w:ind w:left="1800"/>
      </w:pPr>
      <w:r>
        <w:t xml:space="preserve">Target: </w:t>
      </w:r>
    </w:p>
    <w:p w:rsidR="00047E06" w:rsidRDefault="00047E06">
      <w:pPr>
        <w:pStyle w:val="Qualifier"/>
        <w:ind w:left="2100"/>
      </w:pPr>
      <w:r>
        <w:t xml:space="preserve">Termination Connector </w:t>
      </w:r>
    </w:p>
    <w:p w:rsidR="00047E06" w:rsidRDefault="00047E06">
      <w:pPr>
        <w:pStyle w:val="Name"/>
        <w:ind w:left="1200"/>
      </w:pPr>
      <w:r>
        <w:t xml:space="preserve">SaveInDatabase </w:t>
      </w:r>
    </w:p>
    <w:p w:rsidR="00047E06" w:rsidRDefault="00047E06">
      <w:pPr>
        <w:pStyle w:val="Qualifier"/>
        <w:ind w:left="1500"/>
      </w:pPr>
      <w:r>
        <w:t xml:space="preserve">Or-state </w:t>
      </w:r>
    </w:p>
    <w:p w:rsidR="00047E06" w:rsidRDefault="00047E06">
      <w:pPr>
        <w:pStyle w:val="Qualifier"/>
        <w:ind w:left="1500"/>
      </w:pPr>
      <w:r>
        <w:t xml:space="preserve">Out Transition </w:t>
      </w:r>
    </w:p>
    <w:p w:rsidR="00047E06" w:rsidRDefault="00047E06">
      <w:pPr>
        <w:pStyle w:val="GroupTitle"/>
        <w:ind w:left="1800"/>
      </w:pPr>
      <w:r>
        <w:t xml:space="preserve">Target: </w:t>
      </w:r>
    </w:p>
    <w:p w:rsidR="00047E06" w:rsidRDefault="00047E06">
      <w:pPr>
        <w:pStyle w:val="NameReference"/>
        <w:ind w:left="2100"/>
      </w:pPr>
      <w:r>
        <w:t xml:space="preserve">Done </w:t>
      </w:r>
    </w:p>
    <w:p w:rsidR="00047E06" w:rsidRDefault="00047E06">
      <w:pPr>
        <w:pStyle w:val="Name"/>
        <w:ind w:left="1200"/>
      </w:pPr>
      <w:r>
        <w:t xml:space="preserve">TakeInput </w:t>
      </w:r>
    </w:p>
    <w:p w:rsidR="00047E06" w:rsidRDefault="00047E06">
      <w:pPr>
        <w:pStyle w:val="Qualifier"/>
        <w:ind w:left="1500"/>
      </w:pPr>
      <w:r>
        <w:t xml:space="preserve">Or-state </w:t>
      </w:r>
    </w:p>
    <w:p w:rsidR="00047E06" w:rsidRDefault="00047E06">
      <w:pPr>
        <w:pStyle w:val="Qualifier"/>
        <w:ind w:left="1500"/>
      </w:pPr>
      <w:r>
        <w:t xml:space="preserve">Out Transition </w:t>
      </w:r>
    </w:p>
    <w:p w:rsidR="00047E06" w:rsidRDefault="00047E06">
      <w:pPr>
        <w:pStyle w:val="GroupTitle"/>
        <w:ind w:left="1800"/>
      </w:pPr>
      <w:r>
        <w:t xml:space="preserve">Target: </w:t>
      </w:r>
    </w:p>
    <w:p w:rsidR="00047E06" w:rsidRDefault="00047E06">
      <w:pPr>
        <w:pStyle w:val="NameReference"/>
        <w:ind w:left="2100"/>
      </w:pPr>
      <w:r>
        <w:t xml:space="preserve">Verification </w:t>
      </w:r>
    </w:p>
    <w:p w:rsidR="00047E06" w:rsidRDefault="00047E06">
      <w:pPr>
        <w:pStyle w:val="Name"/>
        <w:ind w:left="1200"/>
      </w:pPr>
      <w:r>
        <w:t xml:space="preserve">Verification </w:t>
      </w:r>
    </w:p>
    <w:p w:rsidR="00047E06" w:rsidRDefault="00047E06">
      <w:pPr>
        <w:pStyle w:val="Qualifier"/>
        <w:ind w:left="1500"/>
      </w:pPr>
      <w:r>
        <w:t xml:space="preserve">Or-state </w:t>
      </w:r>
    </w:p>
    <w:p w:rsidR="00047E06" w:rsidRDefault="00047E06">
      <w:pPr>
        <w:pStyle w:val="Qualifier"/>
        <w:ind w:left="1500"/>
      </w:pPr>
      <w:r>
        <w:t xml:space="preserve">Out Transition </w:t>
      </w:r>
    </w:p>
    <w:p w:rsidR="00047E06" w:rsidRDefault="00047E06">
      <w:pPr>
        <w:pStyle w:val="GroupTitle"/>
        <w:ind w:left="1800"/>
      </w:pPr>
      <w:r>
        <w:t xml:space="preserve">Target: </w:t>
      </w:r>
    </w:p>
    <w:p w:rsidR="00047E06" w:rsidRDefault="00047E06">
      <w:pPr>
        <w:pStyle w:val="NameReference"/>
        <w:ind w:left="2100"/>
      </w:pPr>
      <w:r>
        <w:t xml:space="preserve">SaveInDatabase </w:t>
      </w:r>
    </w:p>
    <w:p w:rsidR="00047E06" w:rsidRDefault="00047E06">
      <w:pPr>
        <w:pStyle w:val="PartSubTitle"/>
        <w:ind w:left="300"/>
      </w:pPr>
      <w:r>
        <w:t xml:space="preserve">RequirementPkg </w:t>
      </w:r>
    </w:p>
    <w:p w:rsidR="00047E06" w:rsidRDefault="00047E06">
      <w:pPr>
        <w:pStyle w:val="Qualifier"/>
        <w:ind w:left="300"/>
      </w:pPr>
      <w:r>
        <w:t xml:space="preserve">Language: C++ </w:t>
      </w:r>
    </w:p>
    <w:p w:rsidR="00047E06" w:rsidRDefault="00047E06">
      <w:pPr>
        <w:pStyle w:val="ChapterTitle"/>
        <w:ind w:left="600"/>
        <w:rPr>
          <w:spacing w:val="0"/>
        </w:rPr>
      </w:pPr>
      <w:r>
        <w:rPr>
          <w:spacing w:val="0"/>
        </w:rPr>
        <w:t xml:space="preserve">Globals: </w:t>
      </w:r>
    </w:p>
    <w:p w:rsidR="00047E06" w:rsidRDefault="00047E06">
      <w:pPr>
        <w:pStyle w:val="PartSubTitle"/>
        <w:ind w:left="300"/>
      </w:pPr>
      <w:r>
        <w:t xml:space="preserve">SubsystemPkg </w:t>
      </w:r>
    </w:p>
    <w:p w:rsidR="00047E06" w:rsidRDefault="00047E06">
      <w:pPr>
        <w:pStyle w:val="Qualifier"/>
        <w:ind w:left="300"/>
      </w:pPr>
      <w:r>
        <w:t xml:space="preserve">Language: C++ </w:t>
      </w:r>
    </w:p>
    <w:p w:rsidR="00047E06" w:rsidRDefault="00047E06">
      <w:pPr>
        <w:pStyle w:val="ChapterTitle"/>
        <w:ind w:left="600"/>
        <w:rPr>
          <w:spacing w:val="0"/>
        </w:rPr>
      </w:pPr>
      <w:r>
        <w:rPr>
          <w:spacing w:val="0"/>
        </w:rPr>
        <w:lastRenderedPageBreak/>
        <w:t xml:space="preserve">Globals: </w:t>
      </w:r>
    </w:p>
    <w:p w:rsidR="00047E06" w:rsidRDefault="00047E06">
      <w:pPr>
        <w:pStyle w:val="PartTitle"/>
      </w:pPr>
      <w:r>
        <w:lastRenderedPageBreak/>
        <w:t xml:space="preserve">Object Model Diagrams </w:t>
      </w:r>
    </w:p>
    <w:p w:rsidR="00047E06" w:rsidRDefault="00047E06">
      <w:pPr>
        <w:pStyle w:val="Heading1"/>
        <w:spacing w:before="60" w:after="60"/>
      </w:pPr>
      <w:r>
        <w:t xml:space="preserve">Model1 </w:t>
      </w:r>
    </w:p>
    <w:p w:rsidR="00047E06" w:rsidRDefault="00230380">
      <w:pPr>
        <w:rPr>
          <w:rFonts w:ascii="Arial" w:hAnsi="Arial" w:cs="Arial"/>
          <w:b/>
          <w:bCs/>
          <w:kern w:val="28"/>
          <w:sz w:val="24"/>
          <w:szCs w:val="24"/>
        </w:rPr>
      </w:pPr>
      <w:r>
        <w:rPr>
          <w:rFonts w:ascii="Arial" w:hAnsi="Arial" w:cs="Arial"/>
          <w:b/>
          <w:bCs/>
          <w:noProof/>
          <w:kern w:val="28"/>
          <w:sz w:val="24"/>
          <w:szCs w:val="24"/>
          <w:lang w:val="en-IN"/>
        </w:rPr>
        <w:drawing>
          <wp:inline distT="0" distB="0" distL="0" distR="0">
            <wp:extent cx="327660" cy="327660"/>
            <wp:effectExtent l="0" t="0" r="0" b="0"/>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p>
    <w:p w:rsidR="00047E06" w:rsidRDefault="00047E06">
      <w:pPr>
        <w:pStyle w:val="Name"/>
      </w:pPr>
      <w:r>
        <w:t xml:space="preserve">Overridden Properties </w:t>
      </w:r>
    </w:p>
    <w:p w:rsidR="00047E06" w:rsidRDefault="00047E06">
      <w:pPr>
        <w:pStyle w:val="GroupTitle"/>
        <w:ind w:left="300"/>
      </w:pPr>
      <w:r>
        <w:t xml:space="preserve">Subjects: </w:t>
      </w:r>
    </w:p>
    <w:p w:rsidR="00047E06" w:rsidRDefault="00047E06">
      <w:pPr>
        <w:pStyle w:val="Name"/>
        <w:ind w:left="600"/>
      </w:pPr>
      <w:r>
        <w:t xml:space="preserve">General </w:t>
      </w:r>
    </w:p>
    <w:p w:rsidR="00047E06" w:rsidRDefault="00047E06">
      <w:pPr>
        <w:pStyle w:val="GroupTitle"/>
        <w:ind w:left="900"/>
      </w:pPr>
      <w:r>
        <w:t xml:space="preserve">Metaclasses: </w:t>
      </w:r>
    </w:p>
    <w:p w:rsidR="00047E06" w:rsidRDefault="00047E06">
      <w:pPr>
        <w:pStyle w:val="Name"/>
        <w:ind w:left="1200"/>
      </w:pPr>
      <w:r>
        <w:t xml:space="preserve">Graphics </w:t>
      </w:r>
    </w:p>
    <w:p w:rsidR="00047E06" w:rsidRDefault="00047E06">
      <w:pPr>
        <w:pStyle w:val="GroupTitle"/>
        <w:ind w:left="1500"/>
      </w:pPr>
      <w:r>
        <w:t xml:space="preserve">Properties: </w:t>
      </w:r>
    </w:p>
    <w:p w:rsidR="00047E06" w:rsidRDefault="00047E06">
      <w:pPr>
        <w:pStyle w:val="NameReference"/>
        <w:ind w:left="1800"/>
      </w:pPr>
      <w:r>
        <w:t xml:space="preserve">grid_display: False </w:t>
      </w:r>
    </w:p>
    <w:p w:rsidR="00047E06" w:rsidRDefault="00047E06">
      <w:pPr>
        <w:pStyle w:val="PartTitle"/>
        <w:ind w:left="-300"/>
      </w:pPr>
      <w:r>
        <w:lastRenderedPageBreak/>
        <w:t xml:space="preserve">Components </w:t>
      </w:r>
    </w:p>
    <w:p w:rsidR="00047E06" w:rsidRDefault="00047E06">
      <w:pPr>
        <w:pStyle w:val="PartSubTitle"/>
      </w:pPr>
      <w:r>
        <w:t xml:space="preserve">DefaultComponent </w:t>
      </w:r>
    </w:p>
    <w:p w:rsidR="00047E06" w:rsidRDefault="00047E06">
      <w:pPr>
        <w:pStyle w:val="Qualifier"/>
        <w:ind w:left="300"/>
      </w:pPr>
      <w:r>
        <w:t xml:space="preserve">Language: C++ </w:t>
      </w:r>
    </w:p>
    <w:p w:rsidR="00047E06" w:rsidRDefault="00047E06">
      <w:pPr>
        <w:pStyle w:val="ChapterTitle"/>
        <w:ind w:left="300"/>
        <w:rPr>
          <w:spacing w:val="0"/>
        </w:rPr>
      </w:pPr>
      <w:r>
        <w:rPr>
          <w:spacing w:val="0"/>
        </w:rPr>
        <w:t xml:space="preserve">Component Settings: </w:t>
      </w:r>
    </w:p>
    <w:p w:rsidR="00047E06" w:rsidRDefault="00047E06">
      <w:pPr>
        <w:pStyle w:val="NameReference"/>
        <w:ind w:left="600"/>
      </w:pPr>
      <w:r>
        <w:t xml:space="preserve">Build type: Executable </w:t>
      </w:r>
    </w:p>
    <w:p w:rsidR="00047E06" w:rsidRDefault="00047E06">
      <w:pPr>
        <w:pStyle w:val="ChapterTitle"/>
        <w:ind w:left="300"/>
        <w:rPr>
          <w:spacing w:val="0"/>
        </w:rPr>
      </w:pPr>
      <w:r>
        <w:rPr>
          <w:spacing w:val="0"/>
        </w:rPr>
        <w:t xml:space="preserve">Configurations: </w:t>
      </w:r>
    </w:p>
    <w:p w:rsidR="00047E06" w:rsidRDefault="00047E06">
      <w:pPr>
        <w:pStyle w:val="Heading1"/>
        <w:spacing w:before="60" w:after="60"/>
        <w:ind w:left="600"/>
      </w:pPr>
      <w:r>
        <w:t xml:space="preserve">DefaultConfig </w:t>
      </w:r>
    </w:p>
    <w:p w:rsidR="00047E06" w:rsidRDefault="00047E06">
      <w:pPr>
        <w:pStyle w:val="NameReference"/>
        <w:ind w:left="900"/>
      </w:pPr>
      <w:r>
        <w:t xml:space="preserve">Scope type: Explicit </w:t>
      </w:r>
    </w:p>
    <w:p w:rsidR="00047E06" w:rsidRDefault="00047E06">
      <w:pPr>
        <w:pStyle w:val="NameReference"/>
        <w:ind w:left="900"/>
      </w:pPr>
      <w:r>
        <w:t xml:space="preserve">Instrumentation type: None </w:t>
      </w:r>
    </w:p>
    <w:p w:rsidR="00047E06" w:rsidRDefault="00047E06">
      <w:pPr>
        <w:pStyle w:val="NameReference"/>
        <w:ind w:left="900"/>
      </w:pPr>
      <w:r>
        <w:t xml:space="preserve">Time-model type: Real-time </w:t>
      </w:r>
    </w:p>
    <w:p w:rsidR="00B808EA" w:rsidRDefault="00047E06" w:rsidP="00B808EA">
      <w:pPr>
        <w:pStyle w:val="NameReference"/>
        <w:ind w:left="900"/>
      </w:pPr>
      <w:r>
        <w:t xml:space="preserve">Statechart generation type: Flat </w:t>
      </w:r>
    </w:p>
    <w:p w:rsidR="00B808EA" w:rsidRDefault="00B808EA" w:rsidP="00B808EA">
      <w:pPr>
        <w:pStyle w:val="NameReference"/>
        <w:ind w:left="900"/>
      </w:pPr>
    </w:p>
    <w:p w:rsidR="00B808EA" w:rsidRDefault="00047E06" w:rsidP="00B808EA">
      <w:pPr>
        <w:pStyle w:val="NameReference"/>
        <w:ind w:left="900"/>
        <w:rPr>
          <w:b/>
          <w:sz w:val="28"/>
        </w:rPr>
      </w:pPr>
      <w:r w:rsidRPr="00B808EA">
        <w:rPr>
          <w:b/>
          <w:sz w:val="28"/>
        </w:rPr>
        <w:t>Files and Folders:</w:t>
      </w: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Default="00B808EA" w:rsidP="00B808EA">
      <w:pPr>
        <w:pStyle w:val="NameReference"/>
        <w:ind w:left="900"/>
        <w:rPr>
          <w:b/>
          <w:sz w:val="28"/>
        </w:rPr>
      </w:pPr>
    </w:p>
    <w:p w:rsidR="00B808EA" w:rsidRPr="00B808EA" w:rsidRDefault="00B808EA" w:rsidP="00B808EA">
      <w:pPr>
        <w:pStyle w:val="NameReference"/>
        <w:ind w:left="900"/>
        <w:rPr>
          <w:b/>
        </w:rPr>
      </w:pPr>
    </w:p>
    <w:p w:rsidR="00B808EA" w:rsidRPr="001A22A9" w:rsidRDefault="00230380" w:rsidP="00B808EA">
      <w:pPr>
        <w:jc w:val="center"/>
        <w:rPr>
          <w:b/>
          <w:color w:val="FF0000"/>
          <w:sz w:val="48"/>
          <w:u w:val="single"/>
        </w:rPr>
      </w:pPr>
      <w:r>
        <w:rPr>
          <w:noProof/>
          <w:lang w:val="en-IN"/>
        </w:rPr>
        <w:lastRenderedPageBreak/>
        <mc:AlternateContent>
          <mc:Choice Requires="wpg">
            <w:drawing>
              <wp:anchor distT="0" distB="0" distL="114300" distR="114300" simplePos="0" relativeHeight="251659264" behindDoc="1" locked="0" layoutInCell="1" allowOverlap="1">
                <wp:simplePos x="0" y="0"/>
                <wp:positionH relativeFrom="column">
                  <wp:posOffset>-581025</wp:posOffset>
                </wp:positionH>
                <wp:positionV relativeFrom="paragraph">
                  <wp:posOffset>-48895</wp:posOffset>
                </wp:positionV>
                <wp:extent cx="6981825" cy="8601075"/>
                <wp:effectExtent l="0" t="0" r="28575" b="28575"/>
                <wp:wrapNone/>
                <wp:docPr id="7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1825" cy="8601075"/>
                          <a:chOff x="0" y="0"/>
                          <a:chExt cx="6981825" cy="9382125"/>
                        </a:xfrm>
                      </wpg:grpSpPr>
                      <wps:wsp>
                        <wps:cNvPr id="77" name="Rectangle 71"/>
                        <wps:cNvSpPr/>
                        <wps:spPr>
                          <a:xfrm>
                            <a:off x="0" y="0"/>
                            <a:ext cx="6981825" cy="9382125"/>
                          </a:xfrm>
                          <a:prstGeom prst="rect">
                            <a:avLst/>
                          </a:prstGeom>
                          <a:solidFill>
                            <a:sysClr val="window" lastClr="FFFFFF"/>
                          </a:solid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0"/>
                        <wpg:cNvGrpSpPr/>
                        <wpg:grpSpPr>
                          <a:xfrm>
                            <a:off x="95250" y="514350"/>
                            <a:ext cx="6823111" cy="7329170"/>
                            <a:chOff x="0" y="0"/>
                            <a:chExt cx="6831965" cy="7710170"/>
                          </a:xfrm>
                        </wpg:grpSpPr>
                        <wps:wsp>
                          <wps:cNvPr id="79" name="Straight Connector 42"/>
                          <wps:cNvCnPr/>
                          <wps:spPr>
                            <a:xfrm flipH="1" flipV="1">
                              <a:off x="1266825" y="3352800"/>
                              <a:ext cx="541654" cy="382137"/>
                            </a:xfrm>
                            <a:prstGeom prst="line">
                              <a:avLst/>
                            </a:prstGeom>
                            <a:noFill/>
                            <a:ln w="9525" cap="flat" cmpd="sng" algn="ctr">
                              <a:solidFill>
                                <a:srgbClr val="4F81BD">
                                  <a:shade val="95000"/>
                                  <a:satMod val="105000"/>
                                </a:srgbClr>
                              </a:solidFill>
                              <a:prstDash val="solid"/>
                            </a:ln>
                            <a:effectLst/>
                          </wps:spPr>
                          <wps:bodyPr/>
                        </wps:wsp>
                        <wps:wsp>
                          <wps:cNvPr id="80" name="Diamond 50"/>
                          <wps:cNvSpPr/>
                          <wps:spPr>
                            <a:xfrm>
                              <a:off x="4810125" y="3067050"/>
                              <a:ext cx="1327785" cy="706755"/>
                            </a:xfrm>
                            <a:prstGeom prst="diamond">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808EA" w:rsidRPr="00753AF8" w:rsidRDefault="00B808EA" w:rsidP="00B808EA">
                                <w:pPr>
                                  <w:jc w:val="center"/>
                                  <w:rPr>
                                    <w:color w:val="00B050"/>
                                    <w:sz w:val="16"/>
                                  </w:rPr>
                                </w:pPr>
                                <w:r w:rsidRPr="00753AF8">
                                  <w:rPr>
                                    <w:color w:val="00B050"/>
                                    <w:sz w:val="16"/>
                                  </w:rP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68"/>
                          <wpg:cNvGrpSpPr/>
                          <wpg:grpSpPr>
                            <a:xfrm>
                              <a:off x="0" y="0"/>
                              <a:ext cx="6831965" cy="7710170"/>
                              <a:chOff x="0" y="0"/>
                              <a:chExt cx="6832120" cy="7633886"/>
                            </a:xfrm>
                          </wpg:grpSpPr>
                          <wps:wsp>
                            <wps:cNvPr id="82" name="Rectangle 1"/>
                            <wps:cNvSpPr/>
                            <wps:spPr>
                              <a:xfrm>
                                <a:off x="741871" y="1639018"/>
                                <a:ext cx="1078230" cy="344805"/>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B808EA" w:rsidRPr="00B808EA" w:rsidRDefault="00B808EA" w:rsidP="00B808EA">
                                  <w:pPr>
                                    <w:jc w:val="center"/>
                                    <w:rPr>
                                      <w:b/>
                                      <w:color w:val="548DD4"/>
                                      <w:sz w:val="32"/>
                                    </w:rPr>
                                  </w:pPr>
                                  <w:r w:rsidRPr="00B808EA">
                                    <w:rPr>
                                      <w:b/>
                                      <w:color w:val="548DD4"/>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2"/>
                            <wps:cNvSpPr/>
                            <wps:spPr>
                              <a:xfrm>
                                <a:off x="103517" y="905773"/>
                                <a:ext cx="905510" cy="42989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18"/>
                                    </w:rPr>
                                  </w:pPr>
                                  <w:r w:rsidRPr="007F4101">
                                    <w:rPr>
                                      <w:b/>
                                      <w:color w:val="FF0000"/>
                                      <w:sz w:val="18"/>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3"/>
                            <wps:cNvSpPr/>
                            <wps:spPr>
                              <a:xfrm>
                                <a:off x="1276709" y="871267"/>
                                <a:ext cx="861695" cy="46418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18"/>
                                    </w:rPr>
                                  </w:pPr>
                                  <w:r w:rsidRPr="007F4101">
                                    <w:rPr>
                                      <w:b/>
                                      <w:color w:val="FF0000"/>
                                      <w:sz w:val="18"/>
                                    </w:rP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4"/>
                            <wps:cNvSpPr/>
                            <wps:spPr>
                              <a:xfrm>
                                <a:off x="4295954" y="569343"/>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5"/>
                            <wps:cNvSpPr/>
                            <wps:spPr>
                              <a:xfrm>
                                <a:off x="4994694" y="1630392"/>
                                <a:ext cx="1146810" cy="577850"/>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B808EA" w:rsidRPr="00B808EA" w:rsidRDefault="00B808EA" w:rsidP="00B808EA">
                                  <w:pPr>
                                    <w:jc w:val="center"/>
                                    <w:rPr>
                                      <w:b/>
                                      <w:color w:val="548DD4"/>
                                      <w:sz w:val="32"/>
                                    </w:rPr>
                                  </w:pPr>
                                  <w:r w:rsidRPr="00B808EA">
                                    <w:rPr>
                                      <w:b/>
                                      <w:color w:val="548DD4"/>
                                      <w:sz w:val="32"/>
                                    </w:rPr>
                                    <w:t>Registered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6"/>
                            <wps:cNvSpPr/>
                            <wps:spPr>
                              <a:xfrm>
                                <a:off x="3165894" y="888520"/>
                                <a:ext cx="98298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061140" w:rsidRDefault="00B808EA" w:rsidP="00B808EA">
                                  <w:pPr>
                                    <w:jc w:val="center"/>
                                    <w:rPr>
                                      <w:b/>
                                      <w:color w:val="FF0000"/>
                                      <w:sz w:val="24"/>
                                      <w:u w:val="single"/>
                                    </w:rPr>
                                  </w:pPr>
                                  <w:r w:rsidRPr="00061140">
                                    <w:rPr>
                                      <w:b/>
                                      <w:color w:val="FF0000"/>
                                      <w:sz w:val="16"/>
                                      <w:u w:val="single"/>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7"/>
                            <wps:cNvSpPr/>
                            <wps:spPr>
                              <a:xfrm>
                                <a:off x="5495026" y="819509"/>
                                <a:ext cx="914400" cy="50863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
                            <wps:cNvSpPr/>
                            <wps:spPr>
                              <a:xfrm>
                                <a:off x="4865298" y="0"/>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
                            <wps:cNvSpPr/>
                            <wps:spPr>
                              <a:xfrm>
                                <a:off x="5917720" y="94890"/>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10"/>
                            <wps:cNvSpPr/>
                            <wps:spPr>
                              <a:xfrm>
                                <a:off x="1587260" y="5555411"/>
                                <a:ext cx="1146810" cy="577850"/>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B808EA" w:rsidRPr="00B808EA" w:rsidRDefault="00B808EA" w:rsidP="00B808EA">
                                  <w:pPr>
                                    <w:jc w:val="center"/>
                                    <w:rPr>
                                      <w:b/>
                                      <w:color w:val="548DD4"/>
                                      <w:sz w:val="32"/>
                                    </w:rPr>
                                  </w:pPr>
                                  <w:r w:rsidRPr="00B808EA">
                                    <w:rPr>
                                      <w:b/>
                                      <w:color w:val="548DD4"/>
                                      <w:sz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11"/>
                            <wps:cNvSpPr/>
                            <wps:spPr>
                              <a:xfrm>
                                <a:off x="4899803" y="5736566"/>
                                <a:ext cx="1146810" cy="577850"/>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B808EA" w:rsidRPr="00B808EA" w:rsidRDefault="00B808EA" w:rsidP="00B808EA">
                                  <w:pPr>
                                    <w:jc w:val="center"/>
                                    <w:rPr>
                                      <w:b/>
                                      <w:color w:val="548DD4"/>
                                      <w:sz w:val="32"/>
                                    </w:rPr>
                                  </w:pPr>
                                  <w:r w:rsidRPr="00B808EA">
                                    <w:rPr>
                                      <w:b/>
                                      <w:color w:val="548DD4"/>
                                      <w:sz w:val="32"/>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12"/>
                            <wps:cNvSpPr/>
                            <wps:spPr>
                              <a:xfrm>
                                <a:off x="1768415" y="3648973"/>
                                <a:ext cx="1345565" cy="629285"/>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B808EA" w:rsidRPr="00B808EA" w:rsidRDefault="00B808EA" w:rsidP="00B808EA">
                                  <w:pPr>
                                    <w:jc w:val="center"/>
                                    <w:rPr>
                                      <w:b/>
                                      <w:color w:val="548DD4"/>
                                      <w:sz w:val="32"/>
                                    </w:rPr>
                                  </w:pPr>
                                  <w:r w:rsidRPr="00B808EA">
                                    <w:rPr>
                                      <w:b/>
                                      <w:color w:val="548DD4"/>
                                      <w:sz w:val="32"/>
                                    </w:rPr>
                                    <w:t>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13"/>
                            <wps:cNvSpPr/>
                            <wps:spPr>
                              <a:xfrm>
                                <a:off x="2018581" y="4675516"/>
                                <a:ext cx="98298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061140" w:rsidRDefault="00B808EA" w:rsidP="00B808EA">
                                  <w:pPr>
                                    <w:jc w:val="center"/>
                                    <w:rPr>
                                      <w:b/>
                                      <w:color w:val="FF0000"/>
                                      <w:sz w:val="24"/>
                                      <w:u w:val="single"/>
                                    </w:rPr>
                                  </w:pPr>
                                  <w:r w:rsidRPr="00061140">
                                    <w:rPr>
                                      <w:b/>
                                      <w:color w:val="FF0000"/>
                                      <w:sz w:val="16"/>
                                      <w:u w:val="single"/>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14"/>
                            <wps:cNvSpPr/>
                            <wps:spPr>
                              <a:xfrm>
                                <a:off x="1000664" y="4546120"/>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15"/>
                            <wps:cNvSpPr/>
                            <wps:spPr>
                              <a:xfrm>
                                <a:off x="172528" y="4157932"/>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rPr>
                                      <w:b/>
                                      <w:color w:val="FF0000"/>
                                      <w:sz w:val="24"/>
                                    </w:rPr>
                                  </w:pPr>
                                  <w:r>
                                    <w:rPr>
                                      <w:b/>
                                      <w:color w:val="FF0000"/>
                                      <w:sz w:val="16"/>
                                    </w:rPr>
                                    <w:t>Password</w:t>
                                  </w:r>
                                  <w:r>
                                    <w:rPr>
                                      <w:b/>
                                      <w:color w:val="FF0000"/>
                                      <w:sz w:val="1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16"/>
                            <wps:cNvSpPr/>
                            <wps:spPr>
                              <a:xfrm>
                                <a:off x="17252" y="3536830"/>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17"/>
                            <wps:cNvSpPr/>
                            <wps:spPr>
                              <a:xfrm>
                                <a:off x="448573" y="2941607"/>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18"/>
                            <wps:cNvSpPr/>
                            <wps:spPr>
                              <a:xfrm>
                                <a:off x="1423358" y="2682815"/>
                                <a:ext cx="914400" cy="47434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9"/>
                            <wps:cNvSpPr/>
                            <wps:spPr>
                              <a:xfrm>
                                <a:off x="34505" y="5831456"/>
                                <a:ext cx="982980" cy="568960"/>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Profile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20"/>
                            <wps:cNvSpPr/>
                            <wps:spPr>
                              <a:xfrm>
                                <a:off x="1207698" y="6694098"/>
                                <a:ext cx="982980" cy="54292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21"/>
                            <wps:cNvSpPr/>
                            <wps:spPr>
                              <a:xfrm>
                                <a:off x="0" y="6702724"/>
                                <a:ext cx="1154430" cy="54292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Upload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22"/>
                            <wps:cNvSpPr/>
                            <wps:spPr>
                              <a:xfrm>
                                <a:off x="2286000" y="6719977"/>
                                <a:ext cx="1043305" cy="54292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jc w:val="center"/>
                                    <w:rPr>
                                      <w:b/>
                                      <w:color w:val="FF0000"/>
                                      <w:sz w:val="24"/>
                                    </w:rPr>
                                  </w:pPr>
                                  <w:r>
                                    <w:rPr>
                                      <w:b/>
                                      <w:color w:val="FF0000"/>
                                      <w:sz w:val="16"/>
                                    </w:rPr>
                                    <w:t>Application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23"/>
                            <wps:cNvSpPr/>
                            <wps:spPr>
                              <a:xfrm>
                                <a:off x="3735237" y="6314535"/>
                                <a:ext cx="1146810" cy="664210"/>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rPr>
                                      <w:b/>
                                      <w:color w:val="FF0000"/>
                                      <w:sz w:val="24"/>
                                    </w:rPr>
                                  </w:pPr>
                                  <w:r>
                                    <w:rPr>
                                      <w:b/>
                                      <w:color w:val="FF0000"/>
                                      <w:sz w:val="16"/>
                                    </w:rPr>
                                    <w:t>Information updation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24"/>
                            <wps:cNvSpPr/>
                            <wps:spPr>
                              <a:xfrm>
                                <a:off x="4649637" y="7047781"/>
                                <a:ext cx="1189990" cy="58610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rPr>
                                      <w:b/>
                                      <w:color w:val="FF0000"/>
                                      <w:sz w:val="24"/>
                                    </w:rPr>
                                  </w:pPr>
                                  <w:r>
                                    <w:rPr>
                                      <w:b/>
                                      <w:color w:val="FF0000"/>
                                      <w:sz w:val="16"/>
                                    </w:rPr>
                                    <w:t>Add Remove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25"/>
                            <wps:cNvSpPr/>
                            <wps:spPr>
                              <a:xfrm>
                                <a:off x="5771071" y="6495690"/>
                                <a:ext cx="1052195" cy="542925"/>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08EA" w:rsidRPr="007F4101" w:rsidRDefault="00B808EA" w:rsidP="00B808EA">
                                  <w:pPr>
                                    <w:rPr>
                                      <w:b/>
                                      <w:color w:val="FF0000"/>
                                      <w:sz w:val="24"/>
                                    </w:rPr>
                                  </w:pPr>
                                  <w:r>
                                    <w:rPr>
                                      <w:b/>
                                      <w:color w:val="FF0000"/>
                                      <w:sz w:val="16"/>
                                    </w:rP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26"/>
                            <wps:cNvCnPr/>
                            <wps:spPr>
                              <a:xfrm>
                                <a:off x="836762" y="1293962"/>
                                <a:ext cx="334645" cy="363220"/>
                              </a:xfrm>
                              <a:prstGeom prst="line">
                                <a:avLst/>
                              </a:prstGeom>
                              <a:noFill/>
                              <a:ln w="9525" cap="flat" cmpd="sng" algn="ctr">
                                <a:solidFill>
                                  <a:srgbClr val="4F81BD">
                                    <a:shade val="95000"/>
                                    <a:satMod val="105000"/>
                                  </a:srgbClr>
                                </a:solidFill>
                                <a:prstDash val="solid"/>
                              </a:ln>
                              <a:effectLst/>
                            </wps:spPr>
                            <wps:bodyPr/>
                          </wps:wsp>
                          <wps:wsp>
                            <wps:cNvPr id="108" name="Straight Connector 27"/>
                            <wps:cNvCnPr/>
                            <wps:spPr>
                              <a:xfrm flipH="1">
                                <a:off x="1224951" y="1337094"/>
                                <a:ext cx="414020" cy="311785"/>
                              </a:xfrm>
                              <a:prstGeom prst="line">
                                <a:avLst/>
                              </a:prstGeom>
                              <a:noFill/>
                              <a:ln w="9525" cap="flat" cmpd="sng" algn="ctr">
                                <a:solidFill>
                                  <a:srgbClr val="4F81BD">
                                    <a:shade val="95000"/>
                                    <a:satMod val="105000"/>
                                  </a:srgbClr>
                                </a:solidFill>
                                <a:prstDash val="solid"/>
                              </a:ln>
                              <a:effectLst/>
                            </wps:spPr>
                            <wps:bodyPr/>
                          </wps:wsp>
                          <wps:wsp>
                            <wps:cNvPr id="109" name="Diamond 28"/>
                            <wps:cNvSpPr/>
                            <wps:spPr>
                              <a:xfrm>
                                <a:off x="2225615" y="1509622"/>
                                <a:ext cx="1327785" cy="706755"/>
                              </a:xfrm>
                              <a:prstGeom prst="diamond">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808EA" w:rsidRPr="00753AF8" w:rsidRDefault="00B808EA" w:rsidP="00B808EA">
                                  <w:pPr>
                                    <w:jc w:val="center"/>
                                    <w:rPr>
                                      <w:color w:val="00B050"/>
                                      <w:sz w:val="16"/>
                                    </w:rPr>
                                  </w:pPr>
                                  <w:r w:rsidRPr="00753AF8">
                                    <w:rPr>
                                      <w:color w:val="00B050"/>
                                      <w:sz w:val="16"/>
                                    </w:rPr>
                                    <w:t>Is 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Diamond 29"/>
                            <wps:cNvSpPr/>
                            <wps:spPr>
                              <a:xfrm>
                                <a:off x="3778369" y="1647645"/>
                                <a:ext cx="732790" cy="439420"/>
                              </a:xfrm>
                              <a:prstGeom prst="diamond">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808EA" w:rsidRPr="00753AF8" w:rsidRDefault="00B808EA" w:rsidP="00B808EA">
                                  <w:pPr>
                                    <w:jc w:val="center"/>
                                    <w:rPr>
                                      <w:color w:val="00B050"/>
                                      <w:sz w:val="16"/>
                                    </w:rPr>
                                  </w:pPr>
                                  <w:r w:rsidRPr="00753AF8">
                                    <w:rPr>
                                      <w:color w:val="00B050"/>
                                      <w:sz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Diamond 30"/>
                            <wps:cNvSpPr/>
                            <wps:spPr>
                              <a:xfrm>
                                <a:off x="2510286" y="2596550"/>
                                <a:ext cx="732790" cy="439420"/>
                              </a:xfrm>
                              <a:prstGeom prst="diamond">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808EA" w:rsidRPr="00753AF8" w:rsidRDefault="00B808EA" w:rsidP="00B808EA">
                                  <w:pPr>
                                    <w:jc w:val="center"/>
                                    <w:rPr>
                                      <w:color w:val="00B050"/>
                                      <w:sz w:val="16"/>
                                    </w:rPr>
                                  </w:pPr>
                                  <w:r w:rsidRPr="00753AF8">
                                    <w:rPr>
                                      <w:color w:val="00B050"/>
                                      <w:sz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31"/>
                            <wps:cNvCnPr/>
                            <wps:spPr>
                              <a:xfrm>
                                <a:off x="1820173" y="1846052"/>
                                <a:ext cx="439420" cy="0"/>
                              </a:xfrm>
                              <a:prstGeom prst="line">
                                <a:avLst/>
                              </a:prstGeom>
                              <a:noFill/>
                              <a:ln w="9525" cap="flat" cmpd="sng" algn="ctr">
                                <a:solidFill>
                                  <a:srgbClr val="4F81BD">
                                    <a:shade val="95000"/>
                                    <a:satMod val="105000"/>
                                  </a:srgbClr>
                                </a:solidFill>
                                <a:prstDash val="solid"/>
                              </a:ln>
                              <a:effectLst/>
                            </wps:spPr>
                            <wps:bodyPr/>
                          </wps:wsp>
                          <wps:wsp>
                            <wps:cNvPr id="113" name="Straight Connector 32"/>
                            <wps:cNvCnPr/>
                            <wps:spPr>
                              <a:xfrm>
                                <a:off x="3554063" y="1854679"/>
                                <a:ext cx="224306" cy="12676"/>
                              </a:xfrm>
                              <a:prstGeom prst="line">
                                <a:avLst/>
                              </a:prstGeom>
                              <a:noFill/>
                              <a:ln w="9525" cap="flat" cmpd="sng" algn="ctr">
                                <a:solidFill>
                                  <a:srgbClr val="4F81BD">
                                    <a:shade val="95000"/>
                                    <a:satMod val="105000"/>
                                  </a:srgbClr>
                                </a:solidFill>
                                <a:prstDash val="solid"/>
                              </a:ln>
                              <a:effectLst/>
                            </wps:spPr>
                            <wps:bodyPr/>
                          </wps:wsp>
                          <wps:wsp>
                            <wps:cNvPr id="114" name="Straight Connector 33"/>
                            <wps:cNvCnPr/>
                            <wps:spPr>
                              <a:xfrm>
                                <a:off x="4511615" y="1854679"/>
                                <a:ext cx="483870" cy="0"/>
                              </a:xfrm>
                              <a:prstGeom prst="line">
                                <a:avLst/>
                              </a:prstGeom>
                              <a:noFill/>
                              <a:ln w="9525" cap="flat" cmpd="sng" algn="ctr">
                                <a:solidFill>
                                  <a:srgbClr val="4F81BD">
                                    <a:shade val="95000"/>
                                    <a:satMod val="105000"/>
                                  </a:srgbClr>
                                </a:solidFill>
                                <a:prstDash val="solid"/>
                              </a:ln>
                              <a:effectLst/>
                            </wps:spPr>
                            <wps:bodyPr/>
                          </wps:wsp>
                          <wps:wsp>
                            <wps:cNvPr id="115" name="Straight Connector 34"/>
                            <wps:cNvCnPr/>
                            <wps:spPr>
                              <a:xfrm>
                                <a:off x="2863969" y="2216988"/>
                                <a:ext cx="8255" cy="379095"/>
                              </a:xfrm>
                              <a:prstGeom prst="line">
                                <a:avLst/>
                              </a:prstGeom>
                              <a:noFill/>
                              <a:ln w="9525" cap="flat" cmpd="sng" algn="ctr">
                                <a:solidFill>
                                  <a:srgbClr val="4F81BD">
                                    <a:shade val="95000"/>
                                    <a:satMod val="105000"/>
                                  </a:srgbClr>
                                </a:solidFill>
                                <a:prstDash val="solid"/>
                              </a:ln>
                              <a:effectLst/>
                            </wps:spPr>
                            <wps:bodyPr/>
                          </wps:wsp>
                          <wps:wsp>
                            <wps:cNvPr id="116" name="Straight Connector 35"/>
                            <wps:cNvCnPr/>
                            <wps:spPr>
                              <a:xfrm flipH="1" flipV="1">
                                <a:off x="4097547" y="1285335"/>
                                <a:ext cx="1233170" cy="363220"/>
                              </a:xfrm>
                              <a:prstGeom prst="line">
                                <a:avLst/>
                              </a:prstGeom>
                              <a:noFill/>
                              <a:ln w="9525" cap="flat" cmpd="sng" algn="ctr">
                                <a:solidFill>
                                  <a:srgbClr val="4F81BD">
                                    <a:shade val="95000"/>
                                    <a:satMod val="105000"/>
                                  </a:srgbClr>
                                </a:solidFill>
                                <a:prstDash val="solid"/>
                              </a:ln>
                              <a:effectLst/>
                            </wps:spPr>
                            <wps:bodyPr/>
                          </wps:wsp>
                          <wps:wsp>
                            <wps:cNvPr id="117" name="Straight Connector 36"/>
                            <wps:cNvCnPr/>
                            <wps:spPr>
                              <a:xfrm flipH="1" flipV="1">
                                <a:off x="4951562" y="1043796"/>
                                <a:ext cx="379095" cy="605155"/>
                              </a:xfrm>
                              <a:prstGeom prst="line">
                                <a:avLst/>
                              </a:prstGeom>
                              <a:noFill/>
                              <a:ln w="9525" cap="flat" cmpd="sng" algn="ctr">
                                <a:solidFill>
                                  <a:srgbClr val="4F81BD">
                                    <a:shade val="95000"/>
                                    <a:satMod val="105000"/>
                                  </a:srgbClr>
                                </a:solidFill>
                                <a:prstDash val="solid"/>
                              </a:ln>
                              <a:effectLst/>
                            </wps:spPr>
                            <wps:bodyPr/>
                          </wps:wsp>
                          <wps:wsp>
                            <wps:cNvPr id="118" name="Straight Connector 37"/>
                            <wps:cNvCnPr/>
                            <wps:spPr>
                              <a:xfrm flipV="1">
                                <a:off x="5331124" y="1285335"/>
                                <a:ext cx="448945" cy="363220"/>
                              </a:xfrm>
                              <a:prstGeom prst="line">
                                <a:avLst/>
                              </a:prstGeom>
                              <a:noFill/>
                              <a:ln w="9525" cap="flat" cmpd="sng" algn="ctr">
                                <a:solidFill>
                                  <a:srgbClr val="4F81BD">
                                    <a:shade val="95000"/>
                                    <a:satMod val="105000"/>
                                  </a:srgbClr>
                                </a:solidFill>
                                <a:prstDash val="solid"/>
                              </a:ln>
                              <a:effectLst/>
                            </wps:spPr>
                            <wps:bodyPr/>
                          </wps:wsp>
                          <wps:wsp>
                            <wps:cNvPr id="119" name="Straight Connector 38"/>
                            <wps:cNvCnPr/>
                            <wps:spPr>
                              <a:xfrm>
                                <a:off x="5331124" y="483079"/>
                                <a:ext cx="629285" cy="344805"/>
                              </a:xfrm>
                              <a:prstGeom prst="line">
                                <a:avLst/>
                              </a:prstGeom>
                              <a:noFill/>
                              <a:ln w="9525" cap="flat" cmpd="sng" algn="ctr">
                                <a:solidFill>
                                  <a:srgbClr val="4F81BD">
                                    <a:shade val="95000"/>
                                    <a:satMod val="105000"/>
                                  </a:srgbClr>
                                </a:solidFill>
                                <a:prstDash val="solid"/>
                              </a:ln>
                              <a:effectLst/>
                            </wps:spPr>
                            <wps:bodyPr/>
                          </wps:wsp>
                          <wps:wsp>
                            <wps:cNvPr id="120" name="Straight Connector 39"/>
                            <wps:cNvCnPr/>
                            <wps:spPr>
                              <a:xfrm flipH="1">
                                <a:off x="5960852" y="569343"/>
                                <a:ext cx="353695" cy="258445"/>
                              </a:xfrm>
                              <a:prstGeom prst="line">
                                <a:avLst/>
                              </a:prstGeom>
                              <a:noFill/>
                              <a:ln w="9525" cap="flat" cmpd="sng" algn="ctr">
                                <a:solidFill>
                                  <a:srgbClr val="4F81BD">
                                    <a:shade val="95000"/>
                                    <a:satMod val="105000"/>
                                  </a:srgbClr>
                                </a:solidFill>
                                <a:prstDash val="solid"/>
                              </a:ln>
                              <a:effectLst/>
                            </wps:spPr>
                            <wps:bodyPr/>
                          </wps:wsp>
                          <wps:wsp>
                            <wps:cNvPr id="121" name="Straight Connector 40"/>
                            <wps:cNvCnPr/>
                            <wps:spPr>
                              <a:xfrm flipH="1">
                                <a:off x="2510286" y="3036498"/>
                                <a:ext cx="361315" cy="621030"/>
                              </a:xfrm>
                              <a:prstGeom prst="line">
                                <a:avLst/>
                              </a:prstGeom>
                              <a:noFill/>
                              <a:ln w="9525" cap="flat" cmpd="sng" algn="ctr">
                                <a:solidFill>
                                  <a:srgbClr val="4F81BD">
                                    <a:shade val="95000"/>
                                    <a:satMod val="105000"/>
                                  </a:srgbClr>
                                </a:solidFill>
                                <a:prstDash val="solid"/>
                              </a:ln>
                              <a:effectLst/>
                            </wps:spPr>
                            <wps:bodyPr/>
                          </wps:wsp>
                          <wps:wsp>
                            <wps:cNvPr id="122" name="Straight Connector 41"/>
                            <wps:cNvCnPr/>
                            <wps:spPr>
                              <a:xfrm flipV="1">
                                <a:off x="1915064" y="3165894"/>
                                <a:ext cx="0" cy="491490"/>
                              </a:xfrm>
                              <a:prstGeom prst="line">
                                <a:avLst/>
                              </a:prstGeom>
                              <a:noFill/>
                              <a:ln w="9525" cap="flat" cmpd="sng" algn="ctr">
                                <a:solidFill>
                                  <a:srgbClr val="4F81BD">
                                    <a:shade val="95000"/>
                                    <a:satMod val="105000"/>
                                  </a:srgbClr>
                                </a:solidFill>
                                <a:prstDash val="solid"/>
                              </a:ln>
                              <a:effectLst/>
                            </wps:spPr>
                            <wps:bodyPr/>
                          </wps:wsp>
                          <wps:wsp>
                            <wps:cNvPr id="123" name="Straight Connector 43"/>
                            <wps:cNvCnPr/>
                            <wps:spPr>
                              <a:xfrm flipH="1">
                                <a:off x="931652" y="3697985"/>
                                <a:ext cx="836583" cy="76018"/>
                              </a:xfrm>
                              <a:prstGeom prst="line">
                                <a:avLst/>
                              </a:prstGeom>
                              <a:noFill/>
                              <a:ln w="9525" cap="flat" cmpd="sng" algn="ctr">
                                <a:solidFill>
                                  <a:srgbClr val="4F81BD">
                                    <a:shade val="95000"/>
                                    <a:satMod val="105000"/>
                                  </a:srgbClr>
                                </a:solidFill>
                                <a:prstDash val="solid"/>
                              </a:ln>
                              <a:effectLst/>
                            </wps:spPr>
                            <wps:bodyPr/>
                          </wps:wsp>
                          <wps:wsp>
                            <wps:cNvPr id="124" name="Straight Connector 44"/>
                            <wps:cNvCnPr/>
                            <wps:spPr>
                              <a:xfrm flipH="1">
                                <a:off x="953017" y="3697985"/>
                                <a:ext cx="815410" cy="529413"/>
                              </a:xfrm>
                              <a:prstGeom prst="line">
                                <a:avLst/>
                              </a:prstGeom>
                              <a:noFill/>
                              <a:ln w="9525" cap="flat" cmpd="sng" algn="ctr">
                                <a:solidFill>
                                  <a:srgbClr val="4F81BD">
                                    <a:shade val="95000"/>
                                    <a:satMod val="105000"/>
                                  </a:srgbClr>
                                </a:solidFill>
                                <a:prstDash val="solid"/>
                              </a:ln>
                              <a:effectLst/>
                            </wps:spPr>
                            <wps:bodyPr/>
                          </wps:wsp>
                          <wps:wsp>
                            <wps:cNvPr id="125" name="Straight Connector 45"/>
                            <wps:cNvCnPr/>
                            <wps:spPr>
                              <a:xfrm flipH="1">
                                <a:off x="1587260" y="4287328"/>
                                <a:ext cx="180975" cy="267335"/>
                              </a:xfrm>
                              <a:prstGeom prst="line">
                                <a:avLst/>
                              </a:prstGeom>
                              <a:noFill/>
                              <a:ln w="9525" cap="flat" cmpd="sng" algn="ctr">
                                <a:solidFill>
                                  <a:srgbClr val="4F81BD">
                                    <a:shade val="95000"/>
                                    <a:satMod val="105000"/>
                                  </a:srgbClr>
                                </a:solidFill>
                                <a:prstDash val="solid"/>
                              </a:ln>
                              <a:effectLst/>
                            </wps:spPr>
                            <wps:bodyPr/>
                          </wps:wsp>
                          <wps:wsp>
                            <wps:cNvPr id="126" name="Straight Connector 46"/>
                            <wps:cNvCnPr/>
                            <wps:spPr>
                              <a:xfrm>
                                <a:off x="1811547" y="4287328"/>
                                <a:ext cx="491490" cy="396240"/>
                              </a:xfrm>
                              <a:prstGeom prst="line">
                                <a:avLst/>
                              </a:prstGeom>
                              <a:noFill/>
                              <a:ln w="9525" cap="flat" cmpd="sng" algn="ctr">
                                <a:solidFill>
                                  <a:srgbClr val="4F81BD">
                                    <a:shade val="95000"/>
                                    <a:satMod val="105000"/>
                                  </a:srgbClr>
                                </a:solidFill>
                                <a:prstDash val="solid"/>
                              </a:ln>
                              <a:effectLst/>
                            </wps:spPr>
                            <wps:bodyPr/>
                          </wps:wsp>
                          <wps:wsp>
                            <wps:cNvPr id="127" name="Straight Arrow Connector 48"/>
                            <wps:cNvCnPr/>
                            <wps:spPr>
                              <a:xfrm flipV="1">
                                <a:off x="3114064" y="2208082"/>
                                <a:ext cx="1880517" cy="1440833"/>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8" name="Diamond 51"/>
                            <wps:cNvSpPr/>
                            <wps:spPr>
                              <a:xfrm>
                                <a:off x="3312543" y="4692769"/>
                                <a:ext cx="1335405" cy="620395"/>
                              </a:xfrm>
                              <a:prstGeom prst="diamond">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808EA" w:rsidRPr="00753AF8" w:rsidRDefault="00B808EA" w:rsidP="00B808EA">
                                  <w:pPr>
                                    <w:jc w:val="center"/>
                                    <w:rPr>
                                      <w:color w:val="00B050"/>
                                      <w:sz w:val="16"/>
                                    </w:rPr>
                                  </w:pPr>
                                  <w:r w:rsidRPr="00753AF8">
                                    <w:rPr>
                                      <w:color w:val="00B050"/>
                                      <w:sz w:val="16"/>
                                    </w:rPr>
                                    <w:t>Is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Diamond 52"/>
                            <wps:cNvSpPr/>
                            <wps:spPr>
                              <a:xfrm>
                                <a:off x="5011947" y="4727275"/>
                                <a:ext cx="1112520" cy="439420"/>
                              </a:xfrm>
                              <a:prstGeom prst="diamond">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B808EA" w:rsidRPr="00753AF8" w:rsidRDefault="00B808EA" w:rsidP="00B808EA">
                                  <w:pPr>
                                    <w:jc w:val="center"/>
                                    <w:rPr>
                                      <w:color w:val="00B050"/>
                                      <w:sz w:val="16"/>
                                    </w:rPr>
                                  </w:pPr>
                                  <w:r w:rsidRPr="00753AF8">
                                    <w:rPr>
                                      <w:color w:val="00B050"/>
                                      <w:sz w:val="16"/>
                                    </w:rPr>
                                    <w:t>Is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Connector 53"/>
                            <wps:cNvCnPr/>
                            <wps:spPr>
                              <a:xfrm>
                                <a:off x="5486400" y="2207835"/>
                                <a:ext cx="8625" cy="828663"/>
                              </a:xfrm>
                              <a:prstGeom prst="line">
                                <a:avLst/>
                              </a:prstGeom>
                              <a:noFill/>
                              <a:ln w="9525" cap="flat" cmpd="sng" algn="ctr">
                                <a:solidFill>
                                  <a:srgbClr val="4F81BD">
                                    <a:shade val="95000"/>
                                    <a:satMod val="105000"/>
                                  </a:srgbClr>
                                </a:solidFill>
                                <a:prstDash val="solid"/>
                              </a:ln>
                              <a:effectLst/>
                            </wps:spPr>
                            <wps:bodyPr/>
                          </wps:wsp>
                          <wps:wsp>
                            <wps:cNvPr id="131" name="Straight Connector 54"/>
                            <wps:cNvCnPr/>
                            <wps:spPr>
                              <a:xfrm>
                                <a:off x="5486400" y="3731840"/>
                                <a:ext cx="81807" cy="995435"/>
                              </a:xfrm>
                              <a:prstGeom prst="line">
                                <a:avLst/>
                              </a:prstGeom>
                              <a:noFill/>
                              <a:ln w="9525" cap="flat" cmpd="sng" algn="ctr">
                                <a:solidFill>
                                  <a:srgbClr val="4F81BD">
                                    <a:shade val="95000"/>
                                    <a:satMod val="105000"/>
                                  </a:srgbClr>
                                </a:solidFill>
                                <a:prstDash val="solid"/>
                              </a:ln>
                              <a:effectLst/>
                            </wps:spPr>
                            <wps:bodyPr/>
                          </wps:wsp>
                          <wps:wsp>
                            <wps:cNvPr id="132" name="Straight Connector 55"/>
                            <wps:cNvCnPr/>
                            <wps:spPr>
                              <a:xfrm flipH="1">
                                <a:off x="3980246" y="3731461"/>
                                <a:ext cx="1506155" cy="961308"/>
                              </a:xfrm>
                              <a:prstGeom prst="line">
                                <a:avLst/>
                              </a:prstGeom>
                              <a:noFill/>
                              <a:ln w="9525" cap="flat" cmpd="sng" algn="ctr">
                                <a:solidFill>
                                  <a:srgbClr val="4F81BD">
                                    <a:shade val="95000"/>
                                    <a:satMod val="105000"/>
                                  </a:srgbClr>
                                </a:solidFill>
                                <a:prstDash val="solid"/>
                              </a:ln>
                              <a:effectLst/>
                            </wps:spPr>
                            <wps:bodyPr/>
                          </wps:wsp>
                          <wps:wsp>
                            <wps:cNvPr id="133" name="Straight Connector 56"/>
                            <wps:cNvCnPr/>
                            <wps:spPr>
                              <a:xfrm flipH="1">
                                <a:off x="5572664" y="5175849"/>
                                <a:ext cx="0" cy="560705"/>
                              </a:xfrm>
                              <a:prstGeom prst="line">
                                <a:avLst/>
                              </a:prstGeom>
                              <a:noFill/>
                              <a:ln w="9525" cap="flat" cmpd="sng" algn="ctr">
                                <a:solidFill>
                                  <a:srgbClr val="4F81BD">
                                    <a:shade val="95000"/>
                                    <a:satMod val="105000"/>
                                  </a:srgbClr>
                                </a:solidFill>
                                <a:prstDash val="solid"/>
                              </a:ln>
                              <a:effectLst/>
                            </wps:spPr>
                            <wps:bodyPr/>
                          </wps:wsp>
                          <wps:wsp>
                            <wps:cNvPr id="134" name="Straight Connector 57"/>
                            <wps:cNvCnPr/>
                            <wps:spPr>
                              <a:xfrm flipH="1">
                                <a:off x="2708694" y="5313871"/>
                                <a:ext cx="1267460" cy="371475"/>
                              </a:xfrm>
                              <a:prstGeom prst="line">
                                <a:avLst/>
                              </a:prstGeom>
                              <a:noFill/>
                              <a:ln w="9525" cap="flat" cmpd="sng" algn="ctr">
                                <a:solidFill>
                                  <a:srgbClr val="4F81BD">
                                    <a:shade val="95000"/>
                                    <a:satMod val="105000"/>
                                  </a:srgbClr>
                                </a:solidFill>
                                <a:prstDash val="solid"/>
                              </a:ln>
                              <a:effectLst/>
                            </wps:spPr>
                            <wps:bodyPr/>
                          </wps:wsp>
                          <wps:wsp>
                            <wps:cNvPr id="135" name="Straight Connector 60"/>
                            <wps:cNvCnPr/>
                            <wps:spPr>
                              <a:xfrm flipH="1" flipV="1">
                                <a:off x="1017485" y="6115937"/>
                                <a:ext cx="561245" cy="26070"/>
                              </a:xfrm>
                              <a:prstGeom prst="line">
                                <a:avLst/>
                              </a:prstGeom>
                              <a:noFill/>
                              <a:ln w="9525" cap="flat" cmpd="sng" algn="ctr">
                                <a:solidFill>
                                  <a:srgbClr val="4F81BD">
                                    <a:shade val="95000"/>
                                    <a:satMod val="105000"/>
                                  </a:srgbClr>
                                </a:solidFill>
                                <a:prstDash val="solid"/>
                              </a:ln>
                              <a:effectLst/>
                            </wps:spPr>
                            <wps:bodyPr/>
                          </wps:wsp>
                          <wps:wsp>
                            <wps:cNvPr id="136" name="Straight Connector 61"/>
                            <wps:cNvCnPr/>
                            <wps:spPr>
                              <a:xfrm flipH="1">
                                <a:off x="985367" y="6142007"/>
                                <a:ext cx="601642" cy="640226"/>
                              </a:xfrm>
                              <a:prstGeom prst="line">
                                <a:avLst/>
                              </a:prstGeom>
                              <a:noFill/>
                              <a:ln w="9525" cap="flat" cmpd="sng" algn="ctr">
                                <a:solidFill>
                                  <a:srgbClr val="4F81BD">
                                    <a:shade val="95000"/>
                                    <a:satMod val="105000"/>
                                  </a:srgbClr>
                                </a:solidFill>
                                <a:prstDash val="solid"/>
                              </a:ln>
                              <a:effectLst/>
                            </wps:spPr>
                            <wps:bodyPr/>
                          </wps:wsp>
                          <wps:wsp>
                            <wps:cNvPr id="137" name="Straight Connector 62"/>
                            <wps:cNvCnPr/>
                            <wps:spPr>
                              <a:xfrm>
                                <a:off x="1587262" y="6133260"/>
                                <a:ext cx="111927" cy="560838"/>
                              </a:xfrm>
                              <a:prstGeom prst="line">
                                <a:avLst/>
                              </a:prstGeom>
                              <a:noFill/>
                              <a:ln w="9525" cap="flat" cmpd="sng" algn="ctr">
                                <a:solidFill>
                                  <a:srgbClr val="4F81BD">
                                    <a:shade val="95000"/>
                                    <a:satMod val="105000"/>
                                  </a:srgbClr>
                                </a:solidFill>
                                <a:prstDash val="solid"/>
                              </a:ln>
                              <a:effectLst/>
                            </wps:spPr>
                            <wps:bodyPr/>
                          </wps:wsp>
                          <wps:wsp>
                            <wps:cNvPr id="138" name="Straight Connector 63"/>
                            <wps:cNvCnPr/>
                            <wps:spPr>
                              <a:xfrm>
                                <a:off x="1570007" y="6142007"/>
                                <a:ext cx="868782" cy="657479"/>
                              </a:xfrm>
                              <a:prstGeom prst="line">
                                <a:avLst/>
                              </a:prstGeom>
                              <a:noFill/>
                              <a:ln w="9525" cap="flat" cmpd="sng" algn="ctr">
                                <a:solidFill>
                                  <a:srgbClr val="4F81BD">
                                    <a:shade val="95000"/>
                                    <a:satMod val="105000"/>
                                  </a:srgbClr>
                                </a:solidFill>
                                <a:prstDash val="solid"/>
                              </a:ln>
                              <a:effectLst/>
                            </wps:spPr>
                            <wps:bodyPr/>
                          </wps:wsp>
                          <wps:wsp>
                            <wps:cNvPr id="139" name="Straight Connector 64"/>
                            <wps:cNvCnPr/>
                            <wps:spPr>
                              <a:xfrm flipH="1">
                                <a:off x="4882047" y="6314535"/>
                                <a:ext cx="423199" cy="332105"/>
                              </a:xfrm>
                              <a:prstGeom prst="line">
                                <a:avLst/>
                              </a:prstGeom>
                              <a:noFill/>
                              <a:ln w="9525" cap="flat" cmpd="sng" algn="ctr">
                                <a:solidFill>
                                  <a:srgbClr val="4F81BD">
                                    <a:shade val="95000"/>
                                    <a:satMod val="105000"/>
                                  </a:srgbClr>
                                </a:solidFill>
                                <a:prstDash val="solid"/>
                              </a:ln>
                              <a:effectLst/>
                            </wps:spPr>
                            <wps:bodyPr/>
                          </wps:wsp>
                          <wps:wsp>
                            <wps:cNvPr id="140" name="Straight Connector 65"/>
                            <wps:cNvCnPr/>
                            <wps:spPr>
                              <a:xfrm flipH="1">
                                <a:off x="5244633" y="6314535"/>
                                <a:ext cx="60287" cy="733246"/>
                              </a:xfrm>
                              <a:prstGeom prst="line">
                                <a:avLst/>
                              </a:prstGeom>
                              <a:noFill/>
                              <a:ln w="9525" cap="flat" cmpd="sng" algn="ctr">
                                <a:solidFill>
                                  <a:srgbClr val="4F81BD">
                                    <a:shade val="95000"/>
                                    <a:satMod val="105000"/>
                                  </a:srgbClr>
                                </a:solidFill>
                                <a:prstDash val="solid"/>
                              </a:ln>
                              <a:effectLst/>
                            </wps:spPr>
                            <wps:bodyPr/>
                          </wps:wsp>
                          <wps:wsp>
                            <wps:cNvPr id="141" name="Straight Connector 66"/>
                            <wps:cNvCnPr/>
                            <wps:spPr>
                              <a:xfrm>
                                <a:off x="5305245" y="6314535"/>
                                <a:ext cx="465826" cy="452617"/>
                              </a:xfrm>
                              <a:prstGeom prst="line">
                                <a:avLst/>
                              </a:prstGeom>
                              <a:noFill/>
                              <a:ln w="9525" cap="flat" cmpd="sng" algn="ctr">
                                <a:solidFill>
                                  <a:srgbClr val="4F81BD">
                                    <a:shade val="95000"/>
                                    <a:satMod val="105000"/>
                                  </a:srgbClr>
                                </a:solidFill>
                                <a:prstDash val="solid"/>
                              </a:ln>
                              <a:effectLst/>
                            </wps:spPr>
                            <wps:bodyPr/>
                          </wps:wsp>
                        </wpg:grpSp>
                      </wpg:grpSp>
                    </wpg:wgp>
                  </a:graphicData>
                </a:graphic>
                <wp14:sizeRelH relativeFrom="page">
                  <wp14:pctWidth>0</wp14:pctWidth>
                </wp14:sizeRelH>
                <wp14:sizeRelV relativeFrom="page">
                  <wp14:pctHeight>0</wp14:pctHeight>
                </wp14:sizeRelV>
              </wp:anchor>
            </w:drawing>
          </mc:Choice>
          <mc:Fallback>
            <w:pict>
              <v:group id="Group 72" o:spid="_x0000_s1026" style="position:absolute;left:0;text-align:left;margin-left:-45.75pt;margin-top:-3.85pt;width:549.75pt;height:677.25pt;z-index:-251657216" coordsize="69818,9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">
                <v:rect id="Rectangle 71" o:spid="_x0000_s1027" style="position:absolute;width:69818;height:93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0PMMA&#10;AADbAAAADwAAAGRycy9kb3ducmV2LnhtbESPW4vCMBSE3xf8D+EI+6apghdqoxSX1cUXrz/g2Jxe&#10;sDkpTdTuv98Iwj4OM/MNk6w6U4sHta6yrGA0jEAQZ1ZXXCi4nL8HcxDOI2usLZOCX3KwWvY+Eoy1&#10;ffKRHidfiABhF6OC0vsmltJlJRl0Q9sQBy+3rUEfZFtI3eIzwE0tx1E0lQYrDgslNrQuKbud7kbB&#10;JP06pCNXHNFc95PxdLfd7POtUp/9Ll2A8NT5//C7/aMVzGbw+h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W0PMMAAADbAAAADwAAAAAAAAAAAAAAAACYAgAAZHJzL2Rv&#10;d25yZXYueG1sUEsFBgAAAAAEAAQA9QAAAIgDAAAAAA==&#10;" fillcolor="window" strokecolor="#4f81bd" strokeweight="2pt"/>
                <v:group id="Group 70" o:spid="_x0000_s1028" style="position:absolute;left:952;top:5143;width:68231;height:73292" coordsize="68319,7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42" o:spid="_x0000_s1029" style="position:absolute;flip:x y;visibility:visible;mso-wrap-style:square" from="12668,33528" to="18084,37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bzMQAAADbAAAADwAAAGRycy9kb3ducmV2LnhtbESPQWvCQBSE74L/YXlCb2bTFrRGVymF&#10;UvHU2JZ4fGSfSWj2bbq7auyvdwXB4zAz3zCLVW9acSTnG8sKHpMUBHFpdcOVgu+v9/ELCB+QNbaW&#10;ScGZPKyWw8ECM21PnNNxGyoRIewzVFCH0GVS+rImgz6xHXH09tYZDFG6SmqHpwg3rXxK04k02HBc&#10;qLGjt5rK3+3BKEjt5rn4L3/Cx363y/9kXqzxk5V6GPWvcxCB+nAP39prrWA6g+uX+A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a9vMxAAAANsAAAAPAAAAAAAAAAAA&#10;AAAAAKECAABkcnMvZG93bnJldi54bWxQSwUGAAAAAAQABAD5AAAAkgMAAAAA&#10;" strokecolor="#4a7ebb"/>
                  <v:shapetype id="_x0000_t4" coordsize="21600,21600" o:spt="4" path="m10800,l,10800,10800,21600,21600,10800xe">
                    <v:stroke joinstyle="miter"/>
                    <v:path gradientshapeok="t" o:connecttype="rect" textboxrect="5400,5400,16200,16200"/>
                  </v:shapetype>
                  <v:shape id="Diamond 50" o:spid="_x0000_s1030" type="#_x0000_t4" style="position:absolute;left:48101;top:30670;width:13278;height:7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MsbwA&#10;AADbAAAADwAAAGRycy9kb3ducmV2LnhtbERPuwrCMBTdBf8hXMFFNNVBpRpFBMFJfCJul+baFpub&#10;0kTb/r0ZBMfDeS/XjSnEhyqXW1YwHkUgiBOrc04VXC+74RyE88gaC8ukoCUH61W3s8RY25pP9Dn7&#10;VIQQdjEqyLwvYyldkpFBN7IlceCetjLoA6xSqSusQ7gp5CSKptJgzqEhw5K2GSWv89souEVjcvXz&#10;RfeWTsnseCDZPgZK9XvNZgHCU+P/4p97rxXMw/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VAyxvAAAANsAAAAPAAAAAAAAAAAAAAAAAJgCAABkcnMvZG93bnJldi54&#10;bWxQSwUGAAAAAAQABAD1AAAAgQMAAAAA&#10;" fillcolor="#bcbcbc">
                    <v:fill color2="#ededed" rotate="t" angle="180" colors="0 #bcbcbc;22938f #d0d0d0;1 #ededed" focus="100%" type="gradient"/>
                    <v:shadow on="t" color="black" opacity="24903f" origin=",.5" offset="0,.55556mm"/>
                    <v:textbox>
                      <w:txbxContent>
                        <w:p w:rsidR="00B808EA" w:rsidRPr="00753AF8" w:rsidRDefault="00B808EA" w:rsidP="00B808EA">
                          <w:pPr>
                            <w:jc w:val="center"/>
                            <w:rPr>
                              <w:color w:val="00B050"/>
                              <w:sz w:val="16"/>
                            </w:rPr>
                          </w:pPr>
                          <w:r w:rsidRPr="00753AF8">
                            <w:rPr>
                              <w:color w:val="00B050"/>
                              <w:sz w:val="16"/>
                            </w:rPr>
                            <w:t>User Type</w:t>
                          </w:r>
                        </w:p>
                      </w:txbxContent>
                    </v:textbox>
                  </v:shape>
                  <v:group id="Group 68" o:spid="_x0000_s1031" style="position:absolute;width:68319;height:77101" coordsize="68321,76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 o:spid="_x0000_s1032" style="position:absolute;left:7418;top:16390;width:10783;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hcQA&#10;AADbAAAADwAAAGRycy9kb3ducmV2LnhtbESPT4vCMBTE74LfITxhb5raFSldo8iygqwH8c/F29vm&#10;2Rabl9LEtvvtjSB4HGbmN8xi1ZtKtNS40rKC6SQCQZxZXXKu4HzajBMQziNrrCyTgn9ysFoOBwtM&#10;te34QO3R5yJA2KWooPC+TqV0WUEG3cTWxMG72sagD7LJpW6wC3BTyTiK5tJgyWGhwJq+C8pux7tR&#10;MP9MbnZ3bn/X907v/35OOp5dtFIfo379BcJT79/hV3urFSQ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f9oXEAAAA2wAAAA8AAAAAAAAAAAAAAAAAmAIAAGRycy9k&#10;b3ducmV2LnhtbFBLBQYAAAAABAAEAPUAAACJAwAAAAA=&#10;" fillcolor="#ffa2a1" strokecolor="#be4b48">
                      <v:fill color2="#ffe5e5" rotate="t" angle="180" colors="0 #ffa2a1;22938f #ffbebd;1 #ffe5e5" focus="100%" type="gradient"/>
                      <v:shadow on="t" color="black" opacity="24903f" origin=",.5" offset="0,.55556mm"/>
                      <v:textbox>
                        <w:txbxContent>
                          <w:p w:rsidR="00B808EA" w:rsidRPr="00B808EA" w:rsidRDefault="00B808EA" w:rsidP="00B808EA">
                            <w:pPr>
                              <w:jc w:val="center"/>
                              <w:rPr>
                                <w:b/>
                                <w:color w:val="548DD4"/>
                                <w:sz w:val="32"/>
                              </w:rPr>
                            </w:pPr>
                            <w:r w:rsidRPr="00B808EA">
                              <w:rPr>
                                <w:b/>
                                <w:color w:val="548DD4"/>
                                <w:sz w:val="32"/>
                              </w:rPr>
                              <w:t>User</w:t>
                            </w:r>
                          </w:p>
                        </w:txbxContent>
                      </v:textbox>
                    </v:rect>
                    <v:oval id="Oval 2" o:spid="_x0000_s1033" style="position:absolute;left:1035;top:9057;width:9055;height: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HBMMA&#10;AADbAAAADwAAAGRycy9kb3ducmV2LnhtbESPQWvCQBSE7wX/w/IEb3VXhRKiq4igpMemReLtmX0m&#10;wezbkN1q6q93C4Ueh5n5hlltBtuKG/W+caxhNlUgiEtnGq40fH3uXxMQPiAbbB2Thh/ysFmPXlaY&#10;GnfnD7rloRIRwj5FDXUIXSqlL2uy6KeuI47exfUWQ5R9JU2P9wi3rZwr9SYtNhwXauxoV1N5zb+t&#10;hnybcHZ974rjSWUz5Q7u8DgXWk/Gw3YJItAQ/sN/7cxoSBb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CHBM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18"/>
                              </w:rPr>
                            </w:pPr>
                            <w:r w:rsidRPr="007F4101">
                              <w:rPr>
                                <w:b/>
                                <w:color w:val="FF0000"/>
                                <w:sz w:val="18"/>
                              </w:rPr>
                              <w:t>Sign Up</w:t>
                            </w:r>
                          </w:p>
                        </w:txbxContent>
                      </v:textbox>
                    </v:oval>
                    <v:oval id="Oval 3" o:spid="_x0000_s1034" style="position:absolute;left:12767;top:8712;width:8617;height:4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fcMMA&#10;AADbAAAADwAAAGRycy9kb3ducmV2LnhtbESPQWvCQBSE7wX/w/IEb3VXkRKiq4igpMemReLtmX0m&#10;wezbkN1q6q93C4Ueh5n5hlltBtuKG/W+caxhNlUgiEtnGq40fH3uXxMQPiAbbB2Thh/ysFmPXlaY&#10;GnfnD7rloRIRwj5FDXUIXSqlL2uy6KeuI47exfUWQ5R9JU2P9wi3rZwr9SYtNhwXauxoV1N5zb+t&#10;hnybcHZ974rjSWUz5Q7u8DgXWk/Gw3YJItAQ/sN/7cxoSBb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kfcM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18"/>
                              </w:rPr>
                            </w:pPr>
                            <w:r w:rsidRPr="007F4101">
                              <w:rPr>
                                <w:b/>
                                <w:color w:val="FF0000"/>
                                <w:sz w:val="18"/>
                              </w:rPr>
                              <w:t>Sign In</w:t>
                            </w:r>
                          </w:p>
                        </w:txbxContent>
                      </v:textbox>
                    </v:oval>
                    <v:oval id="Oval 4" o:spid="_x0000_s1035" style="position:absolute;left:42959;top:5693;width:914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W668MA&#10;AADbAAAADwAAAGRycy9kb3ducmV2LnhtbESPQWvCQBSE7wX/w/IEb3VXwRKiq4igpMemReLtmX0m&#10;wezbkN1q6q93C4Ueh5n5hlltBtuKG/W+caxhNlUgiEtnGq40fH3uXxMQPiAbbB2Thh/ysFmPXlaY&#10;GnfnD7rloRIRwj5FDXUIXSqlL2uy6KeuI47exfUWQ5R9JU2P9wi3rZwr9SYtNhwXauxoV1N5zb+t&#10;hnybcHZ974rjSWUz5Q7u8DgXWk/Gw3YJItAQ/sN/7cxoSBb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W668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Password</w:t>
                            </w:r>
                          </w:p>
                        </w:txbxContent>
                      </v:textbox>
                    </v:oval>
                    <v:rect id="Rectangle 5" o:spid="_x0000_s1036" style="position:absolute;left:49946;top:16303;width:11469;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whsQA&#10;AADbAAAADwAAAGRycy9kb3ducmV2LnhtbESPT4vCMBTE74LfITxhb5rqSildo8iygqwH8c/F29vm&#10;2Rabl9LEtvvtjSB4HGbmN8xi1ZtKtNS40rKC6SQCQZxZXXKu4HzajBMQziNrrCyTgn9ysFoOBwtM&#10;te34QO3R5yJA2KWooPC+TqV0WUEG3cTWxMG72sagD7LJpW6wC3BTyVkUxdJgyWGhwJq+C8pux7tR&#10;EH8mN7s7t7/re6f3fz8nPZtftFIfo379BcJT79/hV3urFSQ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k8IbEAAAA2wAAAA8AAAAAAAAAAAAAAAAAmAIAAGRycy9k&#10;b3ducmV2LnhtbFBLBQYAAAAABAAEAPUAAACJAwAAAAA=&#10;" fillcolor="#ffa2a1" strokecolor="#be4b48">
                      <v:fill color2="#ffe5e5" rotate="t" angle="180" colors="0 #ffa2a1;22938f #ffbebd;1 #ffe5e5" focus="100%" type="gradient"/>
                      <v:shadow on="t" color="black" opacity="24903f" origin=",.5" offset="0,.55556mm"/>
                      <v:textbox>
                        <w:txbxContent>
                          <w:p w:rsidR="00B808EA" w:rsidRPr="00B808EA" w:rsidRDefault="00B808EA" w:rsidP="00B808EA">
                            <w:pPr>
                              <w:jc w:val="center"/>
                              <w:rPr>
                                <w:b/>
                                <w:color w:val="548DD4"/>
                                <w:sz w:val="32"/>
                              </w:rPr>
                            </w:pPr>
                            <w:r w:rsidRPr="00B808EA">
                              <w:rPr>
                                <w:b/>
                                <w:color w:val="548DD4"/>
                                <w:sz w:val="32"/>
                              </w:rPr>
                              <w:t>Registered User</w:t>
                            </w:r>
                          </w:p>
                        </w:txbxContent>
                      </v:textbox>
                    </v:rect>
                    <v:oval id="Oval 6" o:spid="_x0000_s1037" style="position:absolute;left:31658;top:8885;width:9830;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B8MA&#10;AADbAAAADwAAAGRycy9kb3ducmV2LnhtbESPQWvCQBSE7wX/w/IEb3VXDzZEVxFBSY9Ni8TbM/tM&#10;gtm3IbvV1F/vFgo9DjPzDbPaDLYVN+p941jDbKpAEJfONFxp+PrcvyYgfEA22DomDT/kYbMevaww&#10;Ne7OH3TLQyUihH2KGuoQulRKX9Zk0U9dRxy9i+sthij7Spoe7xFuWzlXaiEtNhwXauxoV1N5zb+t&#10;hnybcHZ974rjSWUz5Q7u8DgXWk/Gw3YJItAQ/sN/7cxoSN7g90v8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uBB8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061140" w:rsidRDefault="00B808EA" w:rsidP="00B808EA">
                            <w:pPr>
                              <w:jc w:val="center"/>
                              <w:rPr>
                                <w:b/>
                                <w:color w:val="FF0000"/>
                                <w:sz w:val="24"/>
                                <w:u w:val="single"/>
                              </w:rPr>
                            </w:pPr>
                            <w:r w:rsidRPr="00061140">
                              <w:rPr>
                                <w:b/>
                                <w:color w:val="FF0000"/>
                                <w:sz w:val="16"/>
                                <w:u w:val="single"/>
                              </w:rPr>
                              <w:t>User Name</w:t>
                            </w:r>
                          </w:p>
                        </w:txbxContent>
                      </v:textbox>
                    </v:oval>
                    <v:oval id="Oval 7" o:spid="_x0000_s1038" style="position:absolute;left:54950;top:8195;width:9144;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Vdb8A&#10;AADbAAAADwAAAGRycy9kb3ducmV2LnhtbERPTYvCMBC9L/gfwgje1kQPUqpRRFDq0e6y6G1sxrbY&#10;TEoTtfrrNwfB4+N9L1a9bcSdOl871jAZKxDEhTM1lxp+f7bfCQgfkA02jknDkzysloOvBabGPfhA&#10;9zyUIoawT1FDFUKbSumLiiz6sWuJI3dxncUQYVdK0+EjhttGTpWaSYs1x4YKW9pUVFzzm9WQrxPO&#10;rvv2+HdS2US5ndu9zketR8N+PQcRqA8f8dudGQ1JHBu/x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lBV1vwAAANsAAAAPAAAAAAAAAAAAAAAAAJgCAABkcnMvZG93bnJl&#10;di54bWxQSwUGAAAAAAQABAD1AAAAhAM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User Type</w:t>
                            </w:r>
                          </w:p>
                        </w:txbxContent>
                      </v:textbox>
                    </v:oval>
                    <v:oval id="Oval 8" o:spid="_x0000_s1039" style="position:absolute;left:48652;width:914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w7sMA&#10;AADbAAAADwAAAGRycy9kb3ducmV2LnhtbESPQWvCQBSE7wX/w/IEb3VXD5JGVxFBSY+NRfT2zD6T&#10;YPZtyG417a/vCoLHYWa+YRar3jbiRp2vHWuYjBUI4sKZmksN3/vtewLCB2SDjWPS8EseVsvB2wJT&#10;4+78Rbc8lCJC2KeooQqhTaX0RUUW/di1xNG7uM5iiLIrpenwHuG2kVOlZtJizXGhwpY2FRXX/Mdq&#10;yNcJZ9fP9ng4qWyi3M7t/s5HrUfDfj0HEagPr/CznRkNyQ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iw7s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Student</w:t>
                            </w:r>
                          </w:p>
                        </w:txbxContent>
                      </v:textbox>
                    </v:oval>
                    <v:oval id="Oval 9" o:spid="_x0000_s1040" style="position:absolute;left:59177;top:948;width:9144;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Prr8A&#10;AADbAAAADwAAAGRycy9kb3ducmV2LnhtbERPTYvCMBC9L/gfwgje1sQ9iFuNIoJSj9ZF9DY2Y1ts&#10;JqXJavXXm4Pg8fG+Z4vO1uJGra8caxgNFQji3JmKCw1/+/X3BIQPyAZrx6ThQR4W897XDBPj7ryj&#10;WxYKEUPYJ6ihDKFJpPR5SRb90DXEkbu41mKIsC2kafEew20tf5QaS4sVx4YSG1qVlF+zf6shW044&#10;vW6b4+Gk0pFyG7d5no9aD/rdcgoiUBc+4rc7NRp+4/r4Jf4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O4+uvwAAANsAAAAPAAAAAAAAAAAAAAAAAJgCAABkcnMvZG93bnJl&#10;di54bWxQSwUGAAAAAAQABAD1AAAAhAM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Staff</w:t>
                            </w:r>
                          </w:p>
                        </w:txbxContent>
                      </v:textbox>
                    </v:oval>
                    <v:rect id="Rectangle 10" o:spid="_x0000_s1041" style="position:absolute;left:15872;top:55554;width:11468;height:5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L8QA&#10;AADbAAAADwAAAGRycy9kb3ducmV2LnhtbESPT4vCMBTE74LfITxhb5r6B3GrUWRZYVkPstWLt2fz&#10;bIvNS2li2/32RhA8DjPzG2a16UwpGqpdYVnBeBSBIE6tLjhTcDruhgsQziNrLC2Tgn9ysFn3eyuM&#10;tW35j5rEZyJA2MWoIPe+iqV0aU4G3chWxMG72tqgD7LOpK6xDXBTykkUzaXBgsNCjhV95ZTekrtR&#10;MJ8ubnZ/an6391YfLt9HPZmdtVIfg267BOGp8+/wq/2jFXyO4fkl/AC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U/i/EAAAA2wAAAA8AAAAAAAAAAAAAAAAAmAIAAGRycy9k&#10;b3ducmV2LnhtbFBLBQYAAAAABAAEAPUAAACJAwAAAAA=&#10;" fillcolor="#ffa2a1" strokecolor="#be4b48">
                      <v:fill color2="#ffe5e5" rotate="t" angle="180" colors="0 #ffa2a1;22938f #ffbebd;1 #ffe5e5" focus="100%" type="gradient"/>
                      <v:shadow on="t" color="black" opacity="24903f" origin=",.5" offset="0,.55556mm"/>
                      <v:textbox>
                        <w:txbxContent>
                          <w:p w:rsidR="00B808EA" w:rsidRPr="00B808EA" w:rsidRDefault="00B808EA" w:rsidP="00B808EA">
                            <w:pPr>
                              <w:jc w:val="center"/>
                              <w:rPr>
                                <w:b/>
                                <w:color w:val="548DD4"/>
                                <w:sz w:val="32"/>
                              </w:rPr>
                            </w:pPr>
                            <w:r w:rsidRPr="00B808EA">
                              <w:rPr>
                                <w:b/>
                                <w:color w:val="548DD4"/>
                                <w:sz w:val="32"/>
                              </w:rPr>
                              <w:t>Student</w:t>
                            </w:r>
                          </w:p>
                        </w:txbxContent>
                      </v:textbox>
                    </v:rect>
                    <v:rect id="Rectangle 11" o:spid="_x0000_s1042" style="position:absolute;left:48998;top:57365;width:11468;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gWMUA&#10;AADbAAAADwAAAGRycy9kb3ducmV2LnhtbESPQWvCQBSE74X+h+UVequbxhLS6CpSKpR6EBMvvT2z&#10;r0kw+zZk1yT9911B8DjMzDfMcj2ZVgzUu8aygtdZBIK4tLrhSsGx2L6kIJxH1thaJgV/5GC9enxY&#10;YqbtyAcacl+JAGGXoYLa+y6T0pU1GXQz2xEH79f2Bn2QfSV1j2OAm1bGUZRIgw2HhRo7+qipPOcX&#10;oyCZp2e7Ow7fm8uo96fPQsdvP1qp56dpswDhafL38K39pRW8x3D9En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mBYxQAAANsAAAAPAAAAAAAAAAAAAAAAAJgCAABkcnMv&#10;ZG93bnJldi54bWxQSwUGAAAAAAQABAD1AAAAigMAAAAA&#10;" fillcolor="#ffa2a1" strokecolor="#be4b48">
                      <v:fill color2="#ffe5e5" rotate="t" angle="180" colors="0 #ffa2a1;22938f #ffbebd;1 #ffe5e5" focus="100%" type="gradient"/>
                      <v:shadow on="t" color="black" opacity="24903f" origin=",.5" offset="0,.55556mm"/>
                      <v:textbox>
                        <w:txbxContent>
                          <w:p w:rsidR="00B808EA" w:rsidRPr="00B808EA" w:rsidRDefault="00B808EA" w:rsidP="00B808EA">
                            <w:pPr>
                              <w:jc w:val="center"/>
                              <w:rPr>
                                <w:b/>
                                <w:color w:val="548DD4"/>
                                <w:sz w:val="32"/>
                              </w:rPr>
                            </w:pPr>
                            <w:r w:rsidRPr="00B808EA">
                              <w:rPr>
                                <w:b/>
                                <w:color w:val="548DD4"/>
                                <w:sz w:val="32"/>
                              </w:rPr>
                              <w:t>Staff</w:t>
                            </w:r>
                          </w:p>
                        </w:txbxContent>
                      </v:textbox>
                    </v:rect>
                    <v:rect id="Rectangle 12" o:spid="_x0000_s1043" style="position:absolute;left:17684;top:36489;width:13455;height:6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w8UA&#10;AADbAAAADwAAAGRycy9kb3ducmV2LnhtbESPQWvCQBSE70L/w/IKvemmWsRG1xCKQmkP0iSX3l6z&#10;zySYfRuya5L++25B8DjMzDfMLplMKwbqXWNZwfMiAkFcWt1wpaDIj/MNCOeRNbaWScEvOUj2D7Md&#10;xtqO/EVD5isRIOxiVFB738VSurImg25hO+LgnW1v0AfZV1L3OAa4aeUyitbSYMNhocaO3moqL9nV&#10;KFivNhf7WQwf6XXUp59Drpcv31qpp8cp3YLwNPl7+NZ+1wpeV/D/JfwAu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DxQAAANsAAAAPAAAAAAAAAAAAAAAAAJgCAABkcnMv&#10;ZG93bnJldi54bWxQSwUGAAAAAAQABAD1AAAAigMAAAAA&#10;" fillcolor="#ffa2a1" strokecolor="#be4b48">
                      <v:fill color2="#ffe5e5" rotate="t" angle="180" colors="0 #ffa2a1;22938f #ffbebd;1 #ffe5e5" focus="100%" type="gradient"/>
                      <v:shadow on="t" color="black" opacity="24903f" origin=",.5" offset="0,.55556mm"/>
                      <v:textbox>
                        <w:txbxContent>
                          <w:p w:rsidR="00B808EA" w:rsidRPr="00B808EA" w:rsidRDefault="00B808EA" w:rsidP="00B808EA">
                            <w:pPr>
                              <w:jc w:val="center"/>
                              <w:rPr>
                                <w:b/>
                                <w:color w:val="548DD4"/>
                                <w:sz w:val="32"/>
                              </w:rPr>
                            </w:pPr>
                            <w:r w:rsidRPr="00B808EA">
                              <w:rPr>
                                <w:b/>
                                <w:color w:val="548DD4"/>
                                <w:sz w:val="32"/>
                              </w:rPr>
                              <w:t>Registration Form</w:t>
                            </w:r>
                          </w:p>
                        </w:txbxContent>
                      </v:textbox>
                    </v:rect>
                    <v:oval id="Oval 13" o:spid="_x0000_s1044" style="position:absolute;left:20185;top:46755;width:9830;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CJrcMA&#10;AADbAAAADwAAAGRycy9kb3ducmV2LnhtbESPQWvCQBSE70L/w/IKvemupYiNriKFSno0Som3Z/aZ&#10;BLNvQ3arqb/eFQSPw8x8w8yXvW3EmTpfO9YwHikQxIUzNZcadtvv4RSED8gGG8ek4Z88LBcvgzkm&#10;xl14Q+cslCJC2CeooQqhTaT0RUUW/ci1xNE7us5iiLIrpenwEuG2ke9KTaTFmuNChS19VVScsj+r&#10;IVtNOT39tPnvXqVj5dZufT3kWr+99qsZiEB9eIYf7dRo+PyA+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CJrc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061140" w:rsidRDefault="00B808EA" w:rsidP="00B808EA">
                            <w:pPr>
                              <w:jc w:val="center"/>
                              <w:rPr>
                                <w:b/>
                                <w:color w:val="FF0000"/>
                                <w:sz w:val="24"/>
                                <w:u w:val="single"/>
                              </w:rPr>
                            </w:pPr>
                            <w:r w:rsidRPr="00061140">
                              <w:rPr>
                                <w:b/>
                                <w:color w:val="FF0000"/>
                                <w:sz w:val="16"/>
                                <w:u w:val="single"/>
                              </w:rPr>
                              <w:t>Username</w:t>
                            </w:r>
                          </w:p>
                        </w:txbxContent>
                      </v:textbox>
                    </v:oval>
                    <v:oval id="Oval 14" o:spid="_x0000_s1045" style="position:absolute;left:10006;top:45461;width:914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wsNsMA&#10;AADbAAAADwAAAGRycy9kb3ducmV2LnhtbESPQWvCQBSE70L/w/IKvemuhYqNriKFSno0Som3Z/aZ&#10;BLNvQ3arqb/eFQSPw8x8w8yXvW3EmTpfO9YwHikQxIUzNZcadtvv4RSED8gGG8ek4Z88LBcvgzkm&#10;xl14Q+cslCJC2CeooQqhTaT0RUUW/ci1xNE7us5iiLIrpenwEuG2ke9KTaTFmuNChS19VVScsj+r&#10;IVtNOT39tPnvXqVj5dZufT3kWr+99qsZiEB9eIYf7dRo+PyA+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wsNs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Confirm Password</w:t>
                            </w:r>
                          </w:p>
                        </w:txbxContent>
                      </v:textbox>
                    </v:oval>
                    <v:oval id="Oval 15" o:spid="_x0000_s1046" style="position:absolute;left:1725;top:41579;width:914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6yQcIA&#10;AADbAAAADwAAAGRycy9kb3ducmV2LnhtbESPQYvCMBSE78L+h/CEvWmiB9GuUURY6R63iri3Z/Ns&#10;i81LaaJ2/fVGEDwOM/MNM192thZXan3lWMNoqEAQ585UXGjYbb8HUxA+IBusHZOGf/KwXHz05pgY&#10;d+NfumahEBHCPkENZQhNIqXPS7Loh64hjt7JtRZDlG0hTYu3CLe1HCs1kRYrjgslNrQuKT9nF6sh&#10;W005Pf80h/2fSkfKbdzmfjxo/dnvVl8gAnXhHX61U6NhNoH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rJBwgAAANsAAAAPAAAAAAAAAAAAAAAAAJgCAABkcnMvZG93&#10;bnJldi54bWxQSwUGAAAAAAQABAD1AAAAhwM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rPr>
                                <w:b/>
                                <w:color w:val="FF0000"/>
                                <w:sz w:val="24"/>
                              </w:rPr>
                            </w:pPr>
                            <w:r>
                              <w:rPr>
                                <w:b/>
                                <w:color w:val="FF0000"/>
                                <w:sz w:val="16"/>
                              </w:rPr>
                              <w:t>Password</w:t>
                            </w:r>
                            <w:r>
                              <w:rPr>
                                <w:b/>
                                <w:color w:val="FF0000"/>
                                <w:sz w:val="16"/>
                              </w:rPr>
                              <w:tab/>
                            </w:r>
                          </w:p>
                        </w:txbxContent>
                      </v:textbox>
                    </v:oval>
                    <v:oval id="Oval 16" o:spid="_x0000_s1047" style="position:absolute;left:172;top:35368;width:914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X2sMA&#10;AADbAAAADwAAAGRycy9kb3ducmV2LnhtbESPQWvCQBSE70L/w/IKvemuPVQbXUUKlfRolBJvz+wz&#10;CWbfhuxWU3+9Kwgeh5n5hpkve9uIM3W+dqxhPFIgiAtnai417LbfwykIH5ANNo5Jwz95WC5eBnNM&#10;jLvwhs5ZKEWEsE9QQxVCm0jpi4os+pFriaN3dJ3FEGVXStPhJcJtI9+V+pAWa44LFbb0VVFxyv6s&#10;hmw15fT00+a/e5WOlVu79fWQa/322q9mIAL14Rl+tFOj4XMC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IX2sMAAADbAAAADwAAAAAAAAAAAAAAAACYAgAAZHJzL2Rv&#10;d25yZXYueG1sUEsFBgAAAAAEAAQA9QAAAIg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Category</w:t>
                            </w:r>
                          </w:p>
                        </w:txbxContent>
                      </v:textbox>
                    </v:oval>
                    <v:oval id="Oval 17" o:spid="_x0000_s1048" style="position:absolute;left:4485;top:29416;width:914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2DqL8A&#10;AADbAAAADwAAAGRycy9kb3ducmV2LnhtbERPTYvCMBC9L/gfwgje1sQ9iFuNIoJSj9ZF9DY2Y1ts&#10;JqXJavXXm4Pg8fG+Z4vO1uJGra8caxgNFQji3JmKCw1/+/X3BIQPyAZrx6ThQR4W897XDBPj7ryj&#10;WxYKEUPYJ6ihDKFJpPR5SRb90DXEkbu41mKIsC2kafEew20tf5QaS4sVx4YSG1qVlF+zf6shW044&#10;vW6b4+Gk0pFyG7d5no9aD/rdcgoiUBc+4rc7NRp+49j4Jf4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TYOovwAAANsAAAAPAAAAAAAAAAAAAAAAAJgCAABkcnMvZG93bnJl&#10;di54bWxQSwUGAAAAAAQABAD1AAAAhAM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Email</w:t>
                            </w:r>
                          </w:p>
                        </w:txbxContent>
                      </v:textbox>
                    </v:oval>
                    <v:oval id="Oval 18" o:spid="_x0000_s1049" style="position:absolute;left:14233;top:26828;width:914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EmM8QA&#10;AADbAAAADwAAAGRycy9kb3ducmV2LnhtbESPQWvCQBSE70L/w/IKvZnd9FA0dZVQqKRHo0h6e82+&#10;JsHs25Ddauqv7xYEj8PMfMOsNpPtxZlG3znWkCYKBHHtTMeNhsP+fb4A4QOywd4xafglD5v1w2yF&#10;mXEX3tG5DI2IEPYZamhDGDIpfd2SRZ+4gTh63260GKIcG2lGvES47eWzUi/SYsdxocWB3lqqT+WP&#10;1VDmCy5OH0N1/FRFqtzWba9fldZPj1P+CiLQFO7hW7swGpZL+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JjPEAAAA2wAAAA8AAAAAAAAAAAAAAAAAmAIAAGRycy9k&#10;b3ducmV2LnhtbFBLBQYAAAAABAAEAPUAAACJAw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Contact No</w:t>
                            </w:r>
                          </w:p>
                        </w:txbxContent>
                      </v:textbox>
                    </v:oval>
                    <v:oval id="Oval 19" o:spid="_x0000_s1050" style="position:absolute;left:345;top:58314;width:9829;height:5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aYsQA&#10;AADcAAAADwAAAGRycy9kb3ducmV2LnhtbESPQWvCQBCF74L/YRmhN921hyKpq4igxKOxFHubZqdJ&#10;MDsbsluN/nrnUOhthvfmvW+W68G36kp9bAJbmM8MKOIyuIYrCx+n3XQBKiZkh21gsnCnCOvVeLTE&#10;zIUbH+lapEpJCMcMLdQpdZnWsazJY5yFjli0n9B7TLL2lXY93iTct/rVmDftsWFpqLGjbU3lpfj1&#10;ForNgvPLoTt/fpl8bsI+7B/fZ2tfJsPmHVSiIf2b/65zJ/hG8OUZmUC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GmLEAAAA3AAAAA8AAAAAAAAAAAAAAAAAmAIAAGRycy9k&#10;b3ducmV2LnhtbFBLBQYAAAAABAAEAPUAAACJAw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Profile Update</w:t>
                            </w:r>
                          </w:p>
                        </w:txbxContent>
                      </v:textbox>
                    </v:oval>
                    <v:oval id="Oval 20" o:spid="_x0000_s1051" style="position:absolute;left:12076;top:66940;width:9830;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cAA&#10;AADcAAAADwAAAGRycy9kb3ducmV2LnhtbERPTYvCMBC9C/sfwgh706R7WKRrFBGUetwqorfZZmyL&#10;zaQ0Ubv+eiMI3ubxPmc6720jrtT52rGGZKxAEBfO1Fxq2G1XowkIH5ANNo5Jwz95mM8+BlNMjbvx&#10;L13zUIoYwj5FDVUIbSqlLyqy6MeuJY7cyXUWQ4RdKU2HtxhuG/ml1Le0WHNsqLClZUXFOb9YDfli&#10;wtl50x72R5Ulyq3d+v530Ppz2C9+QATqw1v8cmcmzlcJPJ+JF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G/+cAAAADcAAAADwAAAAAAAAAAAAAAAACYAgAAZHJzL2Rvd25y&#10;ZXYueG1sUEsFBgAAAAAEAAQA9QAAAIU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Query</w:t>
                            </w:r>
                          </w:p>
                        </w:txbxContent>
                      </v:textbox>
                    </v:oval>
                    <v:oval id="Oval 21" o:spid="_x0000_s1052" style="position:absolute;top:67027;width:115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hjsIA&#10;AADcAAAADwAAAGRycy9kb3ducmV2LnhtbERPPWvDMBDdA/0P4grdYskZSnCthBCIccc6Jbjb1bra&#10;JtbJWGri9tdXgUK2e7zPy7ezHcSFJt871pAmCgRx40zPrYb342G5BuEDssHBMWn4IQ/bzcMix8y4&#10;K7/RpQqtiCHsM9TQhTBmUvqmI4s+cSNx5L7cZDFEOLXSTHiN4XaQK6WepcWeY0OHI+07as7Vt9VQ&#10;7dZcnl/H+vShylS5whW/n7XWT4/z7gVEoDncxf/u0sT5agW3Z+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YyGOwgAAANwAAAAPAAAAAAAAAAAAAAAAAJgCAABkcnMvZG93&#10;bnJldi54bWxQSwUGAAAAAAQABAD1AAAAhwM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Upload Information</w:t>
                            </w:r>
                          </w:p>
                        </w:txbxContent>
                      </v:textbox>
                    </v:oval>
                    <v:oval id="Oval 22" o:spid="_x0000_s1053" style="position:absolute;left:22860;top:67199;width:1043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FcEA&#10;AADcAAAADwAAAGRycy9kb3ducmV2LnhtbERPTYvCMBC9C/sfwizsTRN3QaRrFBFW6tEqorfZZmyL&#10;zaQ0Uau/3giCt3m8z5nMOluLC7W+cqxhOFAgiHNnKi40bDd//TEIH5AN1o5Jw408zKYfvQkmxl15&#10;TZcsFCKGsE9QQxlCk0jp85Is+oFriCN3dK3FEGFbSNPiNYbbWn4rNZIWK44NJTa0KCk/ZWerIZuP&#10;OT2tmv3uoNKhcku3vP/vtf767Oa/IAJ14S1+uVMT56sfeD4TL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vhBXBAAAA3AAAAA8AAAAAAAAAAAAAAAAAmAIAAGRycy9kb3du&#10;cmV2LnhtbFBLBQYAAAAABAAEAPUAAACGAw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jc w:val="center"/>
                              <w:rPr>
                                <w:b/>
                                <w:color w:val="FF0000"/>
                                <w:sz w:val="24"/>
                              </w:rPr>
                            </w:pPr>
                            <w:r>
                              <w:rPr>
                                <w:b/>
                                <w:color w:val="FF0000"/>
                                <w:sz w:val="16"/>
                              </w:rPr>
                              <w:t>Application status</w:t>
                            </w:r>
                          </w:p>
                        </w:txbxContent>
                      </v:textbox>
                    </v:oval>
                    <v:oval id="Oval 23" o:spid="_x0000_s1054" style="position:absolute;left:37352;top:63145;width:11468;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cYcEA&#10;AADcAAAADwAAAGRycy9kb3ducmV2LnhtbERPTYvCMBC9C/sfwizsTROXRaRrFBFW6tEqorfZZmyL&#10;zaQ0Uau/3giCt3m8z5nMOluLC7W+cqxhOFAgiHNnKi40bDd//TEIH5AN1o5Jw408zKYfvQkmxl15&#10;TZcsFCKGsE9QQxlCk0jp85Is+oFriCN3dK3FEGFbSNPiNYbbWn4rNZIWK44NJTa0KCk/ZWerIZuP&#10;OT2tmv3uoNKhcku3vP/vtf767Oa/IAJ14S1+uVMT56sfeD4TL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GHGHBAAAA3AAAAA8AAAAAAAAAAAAAAAAAmAIAAGRycy9kb3du&#10;cmV2LnhtbFBLBQYAAAAABAAEAPUAAACGAw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rPr>
                                <w:b/>
                                <w:color w:val="FF0000"/>
                                <w:sz w:val="24"/>
                              </w:rPr>
                            </w:pPr>
                            <w:r>
                              <w:rPr>
                                <w:b/>
                                <w:color w:val="FF0000"/>
                                <w:sz w:val="16"/>
                              </w:rPr>
                              <w:t>Information updation</w:t>
                            </w:r>
                          </w:p>
                        </w:txbxContent>
                      </v:textbox>
                    </v:oval>
                    <v:oval id="Oval 24" o:spid="_x0000_s1055" style="position:absolute;left:46496;top:70477;width:1190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5+sEA&#10;AADcAAAADwAAAGRycy9kb3ducmV2LnhtbERPTYvCMBC9C/sfwizsTRMXVqRrFBFW6tEqorfZZmyL&#10;zaQ0Uau/3giCt3m8z5nMOluLC7W+cqxhOFAgiHNnKi40bDd//TEIH5AN1o5Jw408zKYfvQkmxl15&#10;TZcsFCKGsE9QQxlCk0jp85Is+oFriCN3dK3FEGFbSNPiNYbbWn4rNZIWK44NJTa0KCk/ZWerIZuP&#10;OT2tmv3uoNKhcku3vP/vtf767Oa/IAJ14S1+uVMT56sfeD4TL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KufrBAAAA3AAAAA8AAAAAAAAAAAAAAAAAmAIAAGRycy9kb3du&#10;cmV2LnhtbFBLBQYAAAAABAAEAPUAAACGAw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rPr>
                                <w:b/>
                                <w:color w:val="FF0000"/>
                                <w:sz w:val="24"/>
                              </w:rPr>
                            </w:pPr>
                            <w:r>
                              <w:rPr>
                                <w:b/>
                                <w:color w:val="FF0000"/>
                                <w:sz w:val="16"/>
                              </w:rPr>
                              <w:t>Add Remove User</w:t>
                            </w:r>
                          </w:p>
                        </w:txbxContent>
                      </v:textbox>
                    </v:oval>
                    <v:oval id="Oval 25" o:spid="_x0000_s1056" style="position:absolute;left:57710;top:64956;width:1052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njcAA&#10;AADcAAAADwAAAGRycy9kb3ducmV2LnhtbERPTYvCMBC9C/6HMII3TfQgUo0igtI9bl0WvY3N2Bab&#10;SWmiVn+9ERb2No/3Oct1Z2txp9ZXjjVMxgoEce5MxYWGn8NuNAfhA7LB2jFpeJKH9arfW2Ji3IO/&#10;6Z6FQsQQ9glqKENoEil9XpJFP3YNceQurrUYImwLaVp8xHBby6lSM2mx4thQYkPbkvJrdrMass2c&#10;0+tXc/w9qXSi3N7tX+ej1sNBt1mACNSFf/GfOzVxvprB55l4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gnjcAAAADcAAAADwAAAAAAAAAAAAAAAACYAgAAZHJzL2Rvd25y&#10;ZXYueG1sUEsFBgAAAAAEAAQA9QAAAIUDAAAAAA==&#10;" fillcolor="#9eeaff" strokecolor="#46aac5">
                      <v:fill color2="#e4f9ff" rotate="t" angle="180" colors="0 #9eeaff;22938f #bbefff;1 #e4f9ff" focus="100%" type="gradient"/>
                      <v:shadow on="t" color="black" opacity="24903f" origin=",.5" offset="0,.55556mm"/>
                      <v:textbox>
                        <w:txbxContent>
                          <w:p w:rsidR="00B808EA" w:rsidRPr="007F4101" w:rsidRDefault="00B808EA" w:rsidP="00B808EA">
                            <w:pPr>
                              <w:rPr>
                                <w:b/>
                                <w:color w:val="FF0000"/>
                                <w:sz w:val="24"/>
                              </w:rPr>
                            </w:pPr>
                            <w:r>
                              <w:rPr>
                                <w:b/>
                                <w:color w:val="FF0000"/>
                                <w:sz w:val="16"/>
                              </w:rPr>
                              <w:t>Send Notification</w:t>
                            </w:r>
                          </w:p>
                        </w:txbxContent>
                      </v:textbox>
                    </v:oval>
                    <v:line id="Straight Connector 26" o:spid="_x0000_s1057" style="position:absolute;visibility:visible;mso-wrap-style:square" from="8367,12939" to="11714,1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eA5MEAAADcAAAADwAAAGRycy9kb3ducmV2LnhtbERPTWsCMRC9F/wPYQRvNWuFVlfjshQE&#10;Dx6sLehxTMbN4maybqJu/31TKPQ2j/c5y6J3jbhTF2rPCibjDASx9qbmSsHX5/p5BiJEZIONZ1Lw&#10;TQGK1eBpibnxD/6g+z5WIoVwyFGBjbHNpQzaksMw9i1x4s6+cxgT7CppOnykcNfIlyx7lQ5rTg0W&#10;W3q3pC/7m1NwsLjd7fQpkp8eS20qY/x1rtRo2JcLEJH6+C/+c29Mmp+9we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14DkwQAAANwAAAAPAAAAAAAAAAAAAAAA&#10;AKECAABkcnMvZG93bnJldi54bWxQSwUGAAAAAAQABAD5AAAAjwMAAAAA&#10;" strokecolor="#4a7ebb"/>
                    <v:line id="Straight Connector 27" o:spid="_x0000_s1058" style="position:absolute;flip:x;visibility:visible;mso-wrap-style:square" from="12249,13370" to="16389,16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o4JsQAAADcAAAADwAAAGRycy9kb3ducmV2LnhtbESPzYoCQQyE7wu+QxPB29qj4CKjrYgo&#10;KHhZ3T14C9OZH5xOj9Otjj69OSzsLaEqVV/my87V6k5tqDwbGA0TUMSZtxUXBn5O288pqBCRLdae&#10;ycCTAiwXvY85ptY/+Jvux1goCeGQooEyxibVOmQlOQxD3xCLlvvWYZS1LbRt8SHhrtbjJPnSDiuW&#10;hhIbWpeUXY43Z2BzjnV3xef4dcj3m/zXr/1qUhkz6HerGahIXfw3/13vrOAnQivPyAR68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jgmxAAAANwAAAAPAAAAAAAAAAAA&#10;AAAAAKECAABkcnMvZG93bnJldi54bWxQSwUGAAAAAAQABAD5AAAAkgMAAAAA&#10;" strokecolor="#4a7ebb"/>
                    <v:shape id="Diamond 28" o:spid="_x0000_s1059" type="#_x0000_t4" style="position:absolute;left:22256;top:15096;width:13278;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yo08IA&#10;AADcAAAADwAAAGRycy9kb3ducmV2LnhtbERPTWvCQBC9F/oflin0UnTXHlpN3YQiCJ5KExXxNmTH&#10;JJidDdnVJP++Wyj0No/3OetstK24U+8bxxoWcwWCuHSm4UrDYb+dLUH4gGywdUwaJvKQpY8Pa0yM&#10;GzinexEqEUPYJ6ihDqFLpPRlTRb93HXEkbu43mKIsK+k6XGI4baVr0q9SYsNx4YaO9rUVF6Lm9Vw&#10;VAvyw+VKp4ny8v37i+R0ftH6+Wn8/AARaAz/4j/3zsT5agW/z8QL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KjT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B808EA" w:rsidRPr="00753AF8" w:rsidRDefault="00B808EA" w:rsidP="00B808EA">
                            <w:pPr>
                              <w:jc w:val="center"/>
                              <w:rPr>
                                <w:color w:val="00B050"/>
                                <w:sz w:val="16"/>
                              </w:rPr>
                            </w:pPr>
                            <w:r w:rsidRPr="00753AF8">
                              <w:rPr>
                                <w:color w:val="00B050"/>
                                <w:sz w:val="16"/>
                              </w:rPr>
                              <w:t>Is Registered</w:t>
                            </w:r>
                          </w:p>
                        </w:txbxContent>
                      </v:textbox>
                    </v:shape>
                    <v:shape id="Diamond 29" o:spid="_x0000_s1060" type="#_x0000_t4" style="position:absolute;left:37783;top:16476;width:7328;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QA&#10;AADcAAAADwAAAGRycy9kb3ducmV2LnhtbESPQWvCQBCF7wX/wzJCL0U38dBKdCMiCD1JtS3ibciO&#10;SUh2NmS3Jvn3nUOhtxnem/e+2e5G16oH9aH2bCBdJqCIC29rLg18fR4Xa1AhIltsPZOBiQLs8tnT&#10;FjPrBz7T4xJLJSEcMjRQxdhlWoeiIodh6Tti0e6+dxhl7Uttexwk3LV6lSSv2mHN0lBhR4eKiuby&#10;4wx8JymF4d7QdaJz8fZxIj3dXox5no/7DahIY/w3/12/W8FPBV+ekQl0/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vl5PEAAAA3AAAAA8AAAAAAAAAAAAAAAAAmAIAAGRycy9k&#10;b3ducmV2LnhtbFBLBQYAAAAABAAEAPUAAACJAwAAAAA=&#10;" fillcolor="#bcbcbc">
                      <v:fill color2="#ededed" rotate="t" angle="180" colors="0 #bcbcbc;22938f #d0d0d0;1 #ededed" focus="100%" type="gradient"/>
                      <v:shadow on="t" color="black" opacity="24903f" origin=",.5" offset="0,.55556mm"/>
                      <v:textbox>
                        <w:txbxContent>
                          <w:p w:rsidR="00B808EA" w:rsidRPr="00753AF8" w:rsidRDefault="00B808EA" w:rsidP="00B808EA">
                            <w:pPr>
                              <w:jc w:val="center"/>
                              <w:rPr>
                                <w:color w:val="00B050"/>
                                <w:sz w:val="16"/>
                              </w:rPr>
                            </w:pPr>
                            <w:r w:rsidRPr="00753AF8">
                              <w:rPr>
                                <w:color w:val="00B050"/>
                                <w:sz w:val="16"/>
                              </w:rPr>
                              <w:t>Yes</w:t>
                            </w:r>
                          </w:p>
                        </w:txbxContent>
                      </v:textbox>
                    </v:shape>
                    <v:shape id="Diamond 30" o:spid="_x0000_s1061" type="#_x0000_t4" style="position:absolute;left:25102;top:25965;width:7328;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yCMEA&#10;AADcAAAADwAAAGRycy9kb3ducmV2LnhtbERPyWrDMBC9F/IPYgq9lER2D0lwIocSKPRU6iyU3gZp&#10;vBBrZCzVy99XgUJv83jr7A+TbcVAvW8cK0hXCQhi7UzDlYLL+W25BeEDssHWMSmYycMhXzzsMTNu&#10;5IKGU6hEDGGfoYI6hC6T0uuaLPqV64gjV7reYoiwr6TpcYzhtpUvSbKWFhuODTV2dKxJ304/VsE1&#10;ScmP5Y2+Zir05vOD5Pz9rNTT4/S6AxFoCv/iP/e7ifPTFO7PxAt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jMgj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B808EA" w:rsidRPr="00753AF8" w:rsidRDefault="00B808EA" w:rsidP="00B808EA">
                            <w:pPr>
                              <w:jc w:val="center"/>
                              <w:rPr>
                                <w:color w:val="00B050"/>
                                <w:sz w:val="16"/>
                              </w:rPr>
                            </w:pPr>
                            <w:r w:rsidRPr="00753AF8">
                              <w:rPr>
                                <w:color w:val="00B050"/>
                                <w:sz w:val="16"/>
                              </w:rPr>
                              <w:t>No</w:t>
                            </w:r>
                          </w:p>
                        </w:txbxContent>
                      </v:textbox>
                    </v:shape>
                    <v:line id="Straight Connector 31" o:spid="_x0000_s1062" style="position:absolute;visibility:visible;mso-wrap-style:square" from="18201,18460" to="22595,1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1ocEAAADcAAAADwAAAGRycy9kb3ducmV2LnhtbERPTWsCMRC9F/ofwgjeulkVSrtuFCkU&#10;evCgVqjHMRk3i5vJNkl1/femUOhtHu9z6uXgOnGhEFvPCiZFCYJYe9Nyo2D/+f70AiImZIOdZ1Jw&#10;owjLxeNDjZXxV97SZZcakUM4VqjAptRXUkZtyWEsfE+cuZMPDlOGoZEm4DWHu05Oy/JZOmw5N1js&#10;6c2SPu9+nIIvi+vNRh8T+dlhpU1jjP9+VWo8GlZzEImG9C/+c3+YPH8yhd9n8gV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ebWhwQAAANwAAAAPAAAAAAAAAAAAAAAA&#10;AKECAABkcnMvZG93bnJldi54bWxQSwUGAAAAAAQABAD5AAAAjwMAAAAA&#10;" strokecolor="#4a7ebb"/>
                    <v:line id="Straight Connector 32" o:spid="_x0000_s1063" style="position:absolute;visibility:visible;mso-wrap-style:square" from="35540,18546" to="37783,18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UQOsAAAADcAAAADwAAAGRycy9kb3ducmV2LnhtbERPTYvCMBC9L/gfwgje1lQFWbtGEUHw&#10;4EFdwT3OJrNNsZnUJmr990YQvM3jfc503rpKXKkJpWcFg34Gglh7U3Kh4PCz+vwCESKywcozKbhT&#10;gPms8zHF3Pgb7+i6j4VIIRxyVGBjrHMpg7bkMPR9TZy4f984jAk2hTQN3lK4q+Qwy8bSYcmpwWJN&#10;S0v6tL84BUeLm+1W/0Xyo9+FNoUx/jxRqtdtF98gIrXxLX651ybNH4zg+Uy6QM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81EDrAAAAA3AAAAA8AAAAAAAAAAAAAAAAA&#10;oQIAAGRycy9kb3ducmV2LnhtbFBLBQYAAAAABAAEAPkAAACOAwAAAAA=&#10;" strokecolor="#4a7ebb"/>
                    <v:line id="Straight Connector 33" o:spid="_x0000_s1064" style="position:absolute;visibility:visible;mso-wrap-style:square" from="45116,18546" to="49954,1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ITsIAAADcAAAADwAAAGRycy9kb3ducmV2LnhtbERPS2sCMRC+C/6HMAVvbnZbEbs1LlIo&#10;9ODBF7THaTLdLN1M1k2q6783hYK3+fies6wG14oz9aHxrKDIchDE2puGawXHw9t0ASJEZIOtZ1Jw&#10;pQDVajxaYmn8hXd03sdapBAOJSqwMXallEFbchgy3xEn7tv3DmOCfS1Nj5cU7lr5mOdz6bDh1GCx&#10;o1dL+mf/6xR8WNxst/orkn/6XGtTG+NPz0pNHob1C4hIQ7yL/93vJs0vZv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yITsIAAADcAAAADwAAAAAAAAAAAAAA&#10;AAChAgAAZHJzL2Rvd25yZXYueG1sUEsFBgAAAAAEAAQA+QAAAJADAAAAAA==&#10;" strokecolor="#4a7ebb"/>
                    <v:line id="Straight Connector 34" o:spid="_x0000_s1065" style="position:absolute;visibility:visible;mso-wrap-style:square" from="28639,22169" to="28722,2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At1cIAAADcAAAADwAAAGRycy9kb3ducmV2LnhtbERPS2sCMRC+C/6HMAVvbnZbFLs1LlIo&#10;9ODBF7THaTLdLN1M1k2q6783hYK3+fies6wG14oz9aHxrKDIchDE2puGawXHw9t0ASJEZIOtZ1Jw&#10;pQDVajxaYmn8hXd03sdapBAOJSqwMXallEFbchgy3xEn7tv3DmOCfS1Nj5cU7lr5mOdz6bDh1GCx&#10;o1dL+mf/6xR8WNxst/orkn/6XGtTG+NPz0pNHob1C4hIQ7yL/93vJs0vZv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At1cIAAADcAAAADwAAAAAAAAAAAAAA&#10;AAChAgAAZHJzL2Rvd25yZXYueG1sUEsFBgAAAAAEAAQA+QAAAJADAAAAAA==&#10;" strokecolor="#4a7ebb"/>
                    <v:line id="Straight Connector 35" o:spid="_x0000_s1066" style="position:absolute;flip:x y;visibility:visible;mso-wrap-style:square" from="40975,12853" to="53307,1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tk78IAAADcAAAADwAAAGRycy9kb3ducmV2LnhtbERPTWvCQBC9F/wPywje6sYKoURXEUEa&#10;PDVW0eOQHZNgdjZm1yTtr+8WCt7m8T5nuR5MLTpqXWVZwWwagSDOra64UHD82r2+g3AeWWNtmRR8&#10;k4P1avSyxETbnjPqDr4QIYRdggpK75tESpeXZNBNbUMcuKttDfoA20LqFvsQbmr5FkWxNFhxaCix&#10;oW1J+e3wMAoiu5+ff/KT/7heLtldZucUP1mpyXjYLEB4GvxT/O9OdZg/i+HvmXCB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tk78IAAADcAAAADwAAAAAAAAAAAAAA&#10;AAChAgAAZHJzL2Rvd25yZXYueG1sUEsFBgAAAAAEAAQA+QAAAJADAAAAAA==&#10;" strokecolor="#4a7ebb"/>
                    <v:line id="Straight Connector 36" o:spid="_x0000_s1067" style="position:absolute;flip:x y;visibility:visible;mso-wrap-style:square" from="49515,10437" to="53306,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fBdMEAAADcAAAADwAAAGRycy9kb3ducmV2LnhtbERPS4vCMBC+C/6HMIK3NVVhV6pRRBDF&#10;09YHehyasS02k9pErf56s7DgbT6+50xmjSnFnWpXWFbQ70UgiFOrC84U7HfLrxEI55E1lpZJwZMc&#10;zKbt1gRjbR+c0H3rMxFC2MWoIPe+iqV0aU4GXc9WxIE729qgD7DOpK7xEcJNKQdR9C0NFhwacqxo&#10;kVN62d6MgshuhsdXevCr8+mUXGVyXOMvK9XtNPMxCE+N/4j/3Wsd5vd/4O+ZcIG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8F0wQAAANwAAAAPAAAAAAAAAAAAAAAA&#10;AKECAABkcnMvZG93bnJldi54bWxQSwUGAAAAAAQABAD5AAAAjwMAAAAA&#10;" strokecolor="#4a7ebb"/>
                    <v:line id="Straight Connector 37" o:spid="_x0000_s1068" style="position:absolute;flip:y;visibility:visible;mso-wrap-style:square" from="53311,12853" to="57800,1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Ou+8QAAADcAAAADwAAAGRycy9kb3ducmV2LnhtbESPzYoCQQyE74Lv0ETwpj0KK8toKyIu&#10;uOBF1z3sLUxnfnA6PTvd6ujTm4PgLaEqVV8Wq87V6kptqDwbmIwTUMSZtxUXBk4/X6NPUCEiW6w9&#10;k4E7BVgt+70Fptbf+EDXYyyUhHBI0UAZY5NqHbKSHIaxb4hFy33rMMraFtq2eJNwV+tpksy0w4ql&#10;ocSGNiVl5+PFGdj+xbr7x/v0sc+/t/mv3/j1R2XMcNCt56AidfFtfl3vrOBPhFaekQn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677xAAAANwAAAAPAAAAAAAAAAAA&#10;AAAAAKECAABkcnMvZG93bnJldi54bWxQSwUGAAAAAAQABAD5AAAAkgMAAAAA&#10;" strokecolor="#4a7ebb"/>
                    <v:line id="Straight Connector 38" o:spid="_x0000_s1069" style="position:absolute;visibility:visible;mso-wrap-style:square" from="53311,4830" to="59604,8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0n0MAAAADcAAAADwAAAGRycy9kb3ducmV2LnhtbERPTYvCMBC9L/gfwgje1tQVZK1GEWHB&#10;gwd1BT2OydgUm0ltotZ/b4SFvc3jfc503rpK3KkJpWcFg34Gglh7U3KhYP/78/kNIkRkg5VnUvCk&#10;APNZ52OKufEP3tJ9FwuRQjjkqMDGWOdSBm3JYej7mjhxZ984jAk2hTQNPlK4q+RXlo2kw5JTg8Wa&#10;lpb0ZXdzCg4W15uNPkXyw+NCm8IYfx0r1eu2iwmISG38F/+5VybNH4zh/Uy6QM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dJ9DAAAAA3AAAAA8AAAAAAAAAAAAAAAAA&#10;oQIAAGRycy9kb3ducmV2LnhtbFBLBQYAAAAABAAEAPkAAACOAwAAAAA=&#10;" strokecolor="#4a7ebb"/>
                    <v:line id="Straight Connector 39" o:spid="_x0000_s1070" style="position:absolute;flip:x;visibility:visible;mso-wrap-style:square" from="59608,5693" to="63145,8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oQMYAAADcAAAADwAAAGRycy9kb3ducmV2LnhtbESPT2vCQBDF74V+h2UK3ppNA0pJXUMQ&#10;CwpetHrobchO/tDsbJpdNfbTdw6F3mZ4b977zbKYXK+uNIbOs4GXJAVFXHnbcWPg9PH+/AoqRGSL&#10;vWcycKcAxerxYYm59Tc+0PUYGyUhHHI00MY45FqHqiWHIfEDsWi1Hx1GWcdG2xFvEu56naXpQjvs&#10;WBpaHGjdUvV1vDgDm8/YT994z3729W5Tn/3al/POmNnTVL6BijTFf/Pf9dYKfib4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5aEDGAAAA3AAAAA8AAAAAAAAA&#10;AAAAAAAAoQIAAGRycy9kb3ducmV2LnhtbFBLBQYAAAAABAAEAPkAAACUAwAAAAA=&#10;" strokecolor="#4a7ebb"/>
                    <v:line id="Straight Connector 40" o:spid="_x0000_s1071" style="position:absolute;flip:x;visibility:visible;mso-wrap-style:square" from="25102,30364" to="28716,3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XN28AAAADcAAAADwAAAGRycy9kb3ducmV2LnhtbERPy6rCMBDdX/AfwgjurqkF5VKNIqKg&#10;4EavLtwNzfSBzaQ2UatfbwTB3RzOcyaz1lTiRo0rLSsY9CMQxKnVJecKDv+r3z8QziNrrCyTggc5&#10;mE07PxNMtL3zjm57n4sQwi5BBYX3dSKlSwsy6Pq2Jg5cZhuDPsAml7rBewg3lYyjaCQNlhwaCqxp&#10;UVB63l+NguXJV+0FH/Fzm22W2dEu7HxYKtXrtvMxCE+t/4o/7rUO8+MBvJ8JF8j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1zdvAAAAA3AAAAA8AAAAAAAAAAAAAAAAA&#10;oQIAAGRycy9kb3ducmV2LnhtbFBLBQYAAAAABAAEAPkAAACOAwAAAAA=&#10;" strokecolor="#4a7ebb"/>
                    <v:line id="Straight Connector 41" o:spid="_x0000_s1072" style="position:absolute;flip:y;visibility:visible;mso-wrap-style:square" from="19150,31658" to="19150,3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dTrMIAAADcAAAADwAAAGRycy9kb3ducmV2LnhtbERPS4vCMBC+L/gfwgh7W1MLK1JNi4iC&#10;wl7Wx8Hb0Ewf2ExqE7Xur98Igrf5+J4zz3rTiBt1rrasYDyKQBDnVtdcKjjs119TEM4ja2wsk4IH&#10;OcjSwcccE23v/Eu3nS9FCGGXoILK+zaR0uUVGXQj2xIHrrCdQR9gV0rd4T2Em0bGUTSRBmsODRW2&#10;tKwoP++uRsHq5Jv+go/476fYroqjXdrFd63U57BfzEB46v1b/HJvdJgfx/B8Jlwg0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dTrMIAAADcAAAADwAAAAAAAAAAAAAA&#10;AAChAgAAZHJzL2Rvd25yZXYueG1sUEsFBgAAAAAEAAQA+QAAAJADAAAAAA==&#10;" strokecolor="#4a7ebb"/>
                    <v:line id="Straight Connector 43" o:spid="_x0000_s1073" style="position:absolute;flip:x;visibility:visible;mso-wrap-style:square" from="9316,36979" to="17682,3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2N8MAAADcAAAADwAAAGRycy9kb3ducmV2LnhtbERPTWvCQBC9F/wPywi9mY0pSkmzEREL&#10;FbxU7aG3ITtJFrOzaXar0V/fLRR6m8f7nGI12k5caPDGsYJ5koIgrpw23Cg4HV9nzyB8QNbYOSYF&#10;N/KwKicPBebaXfmdLofQiBjCPkcFbQh9LqWvWrLoE9cTR652g8UQ4dBIPeA1httOZmm6lBYNx4YW&#10;e9q0VJ0P31bB9jN04xfesvu+3m3rD7dx64VR6nE6rl9ABBrDv/jP/abj/OwJfp+JF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9jfDAAAA3AAAAA8AAAAAAAAAAAAA&#10;AAAAoQIAAGRycy9kb3ducmV2LnhtbFBLBQYAAAAABAAEAPkAAACRAwAAAAA=&#10;" strokecolor="#4a7ebb"/>
                    <v:line id="Straight Connector 44" o:spid="_x0000_s1074" style="position:absolute;flip:x;visibility:visible;mso-wrap-style:square" from="9530,36979" to="17684,4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JuQ8MAAADcAAAADwAAAGRycy9kb3ducmV2LnhtbERPTWvCQBC9F/wPywi9mY2hSkmzEREL&#10;FbxU7aG3ITtJFrOzaXar0V/fLRR6m8f7nGI12k5caPDGsYJ5koIgrpw23Cg4HV9nzyB8QNbYOSYF&#10;N/KwKicPBebaXfmdLofQiBjCPkcFbQh9LqWvWrLoE9cTR652g8UQ4dBIPeA1httOZmm6lBYNx4YW&#10;e9q0VJ0P31bB9jN04xfesvu+3m3rD7dx64VR6nE6rl9ABBrDv/jP/abj/OwJfp+JF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CbkPDAAAA3AAAAA8AAAAAAAAAAAAA&#10;AAAAoQIAAGRycy9kb3ducmV2LnhtbFBLBQYAAAAABAAEAPkAAACRAwAAAAA=&#10;" strokecolor="#4a7ebb"/>
                    <v:line id="Straight Connector 45" o:spid="_x0000_s1075" style="position:absolute;flip:x;visibility:visible;mso-wrap-style:square" from="15872,42873" to="17682,4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7L2MMAAADcAAAADwAAAGRycy9kb3ducmV2LnhtbERPS2vCQBC+C/6HZYTedGPAIqmbEEKE&#10;FnqptofehuzkgdnZmN3G2F/fLRR6m4/vOYdsNr2YaHSdZQXbTQSCuLK640bB+/m43oNwHlljb5kU&#10;3MlBli4XB0y0vfEbTSffiBDCLkEFrfdDIqWrWjLoNnYgDlxtR4M+wLGResRbCDe9jKPoURrsODS0&#10;OFDRUnU5fRkF5afv5yve4+/X+qWsP2xh812n1MNqzp9AeJr9v/jP/azD/HgHv8+EC2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Oy9jDAAAA3AAAAA8AAAAAAAAAAAAA&#10;AAAAoQIAAGRycy9kb3ducmV2LnhtbFBLBQYAAAAABAAEAPkAAACRAwAAAAA=&#10;" strokecolor="#4a7ebb"/>
                    <v:line id="Straight Connector 46" o:spid="_x0000_s1076" style="position:absolute;visibility:visible;mso-wrap-style:square" from="18115,42873" to="23030,46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55H8IAAADcAAAADwAAAGRycy9kb3ducmV2LnhtbERPTWvCQBC9C/0PyxR6000thBpdRYRC&#10;Dz1EK+hx3B2zodnZmN0m6b/vCoXe5vE+Z7UZXSN66kLtWcHzLANBrL2puVJw/HybvoIIEdlg45kU&#10;/FCAzfphssLC+IH31B9iJVIIhwIV2BjbQsqgLTkMM98SJ+7qO4cxwa6SpsMhhbtGzrMslw5rTg0W&#10;W9pZ0l+Hb6fgZPGjLPUlkn85b7WpjPG3hVJPj+N2CSLSGP/Ff+53k+bPc7g/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55H8IAAADcAAAADwAAAAAAAAAAAAAA&#10;AAChAgAAZHJzL2Rvd25yZXYueG1sUEsFBgAAAAAEAAQA+QAAAJADAAAAAA==&#10;" strokecolor="#4a7ebb"/>
                    <v:shapetype id="_x0000_t32" coordsize="21600,21600" o:spt="32" o:oned="t" path="m,l21600,21600e" filled="f">
                      <v:path arrowok="t" fillok="f" o:connecttype="none"/>
                      <o:lock v:ext="edit" shapetype="t"/>
                    </v:shapetype>
                    <v:shape id="Straight Arrow Connector 48" o:spid="_x0000_s1077" type="#_x0000_t32" style="position:absolute;left:31140;top:22080;width:18805;height:144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9qJcEAAADcAAAADwAAAGRycy9kb3ducmV2LnhtbERPzYrCMBC+L/gOYQRva2oP7lKNIoKo&#10;sC60+gBDM7bFZlKSWOvbbxYEb/Px/c5yPZhW9OR8Y1nBbJqAIC6tbrhScDnvPr9B+ICssbVMCp7k&#10;Yb0afSwx0/bBOfVFqEQMYZ+hgjqELpPSlzUZ9FPbEUfuap3BEKGrpHb4iOGmlWmSzKXBhmNDjR1t&#10;aypvxd0oKH/8rzud9sftLE/zPZ+L9t43Sk3Gw2YBItAQ3uKX+6Dj/PQL/p+JF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32olwQAAANwAAAAPAAAAAAAAAAAAAAAA&#10;AKECAABkcnMvZG93bnJldi54bWxQSwUGAAAAAAQABAD5AAAAjwMAAAAA&#10;" strokecolor="#4a7ebb">
                      <v:stroke endarrow="open"/>
                    </v:shape>
                    <v:shape id="Diamond 51" o:spid="_x0000_s1078" type="#_x0000_t4" style="position:absolute;left:33125;top:46927;width:13354;height: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RKMUA&#10;AADcAAAADwAAAGRycy9kb3ducmV2LnhtbESPQWvDMAyF74X9B6PCLqV1msM60rqhDAY7jaXtGLuJ&#10;WE1CYjnEXpP8++kw2E3iPb336ZBPrlN3GkLj2cB2k4AiLr1tuDJwvbyun0GFiGyx80wGZgqQHx8W&#10;B8ysH7mg+zlWSkI4ZGigjrHPtA5lTQ7DxvfEot384DDKOlTaDjhKuOt0miRP2mHD0lBjTy81le35&#10;xxn4TLYUxltLXzMV5e7jnfT8vTLmcTmd9qAiTfHf/Hf9ZgU/FVp5RibQx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VEoxQAAANwAAAAPAAAAAAAAAAAAAAAAAJgCAABkcnMv&#10;ZG93bnJldi54bWxQSwUGAAAAAAQABAD1AAAAigMAAAAA&#10;" fillcolor="#bcbcbc">
                      <v:fill color2="#ededed" rotate="t" angle="180" colors="0 #bcbcbc;22938f #d0d0d0;1 #ededed" focus="100%" type="gradient"/>
                      <v:shadow on="t" color="black" opacity="24903f" origin=",.5" offset="0,.55556mm"/>
                      <v:textbox>
                        <w:txbxContent>
                          <w:p w:rsidR="00B808EA" w:rsidRPr="00753AF8" w:rsidRDefault="00B808EA" w:rsidP="00B808EA">
                            <w:pPr>
                              <w:jc w:val="center"/>
                              <w:rPr>
                                <w:color w:val="00B050"/>
                                <w:sz w:val="16"/>
                              </w:rPr>
                            </w:pPr>
                            <w:r w:rsidRPr="00753AF8">
                              <w:rPr>
                                <w:color w:val="00B050"/>
                                <w:sz w:val="16"/>
                              </w:rPr>
                              <w:t>Is Student</w:t>
                            </w:r>
                          </w:p>
                        </w:txbxContent>
                      </v:textbox>
                    </v:shape>
                    <v:shape id="Diamond 52" o:spid="_x0000_s1079" type="#_x0000_t4" style="position:absolute;left:50119;top:47272;width:11125;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0s8MA&#10;AADcAAAADwAAAGRycy9kb3ducmV2LnhtbERPS2vCQBC+F/oflin0UsxGD21NswkiCD1J1Yr0NmQn&#10;D5KdDdnVJP/eLRR6m4/vOWk+mU7caHCNZQXLKAZBXFjdcKXg+7RbvINwHlljZ5kUzOQgzx4fUky0&#10;HflAt6OvRAhhl6CC2vs+kdIVNRl0ke2JA1fawaAPcKikHnAM4aaTqzh+lQYbDg019rStqWiPV6Pg&#10;HC/JjWVLl5kOxdvXnuT886LU89O0+QDhafL/4j/3pw7zV2v4fSZc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n0s8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B808EA" w:rsidRPr="00753AF8" w:rsidRDefault="00B808EA" w:rsidP="00B808EA">
                            <w:pPr>
                              <w:jc w:val="center"/>
                              <w:rPr>
                                <w:color w:val="00B050"/>
                                <w:sz w:val="16"/>
                              </w:rPr>
                            </w:pPr>
                            <w:r w:rsidRPr="00753AF8">
                              <w:rPr>
                                <w:color w:val="00B050"/>
                                <w:sz w:val="16"/>
                              </w:rPr>
                              <w:t>Is Staff</w:t>
                            </w:r>
                          </w:p>
                        </w:txbxContent>
                      </v:textbox>
                    </v:shape>
                    <v:line id="Straight Connector 53" o:spid="_x0000_s1080" style="position:absolute;visibility:visible;mso-wrap-style:square" from="54864,22078" to="54950,3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LSLcMAAADcAAAADwAAAGRycy9kb3ducmV2LnhtbESPQWsCMRCF7wX/Qxiht5q1QqmrUUQo&#10;eOjBWkGPYzJuFjeTdRN1++87h0JvM7w3730zX/ahUXfqUh3ZwHhUgCK20dVcGdh/f7y8g0oZ2WET&#10;mQz8UILlYvA0x9LFB3/RfZcrJSGcSjTgc25LrZP1FDCNYkss2jl2AbOsXaVdhw8JD41+LYo3HbBm&#10;afDY0tqTvexuwcDB4+d2a0+Z4uS4sq5yLl6nxjwP+9UMVKY+/5v/rjdO8CeCL8/IBH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S0i3DAAAA3AAAAA8AAAAAAAAAAAAA&#10;AAAAoQIAAGRycy9kb3ducmV2LnhtbFBLBQYAAAAABAAEAPkAAACRAwAAAAA=&#10;" strokecolor="#4a7ebb"/>
                    <v:line id="Straight Connector 54" o:spid="_x0000_s1081" style="position:absolute;visibility:visible;mso-wrap-style:square" from="54864,37318" to="55682,47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3tsAAAADcAAAADwAAAGRycy9kb3ducmV2LnhtbERPTYvCMBC9L/gfwgje1lQFWbtGEUHw&#10;4EFdwT3OJrNNsZnUJmr990YQvM3jfc503rpKXKkJpWcFg34Gglh7U3Kh4PCz+vwCESKywcozKbhT&#10;gPms8zHF3Pgb7+i6j4VIIRxyVGBjrHMpg7bkMPR9TZy4f984jAk2hTQN3lK4q+Qwy8bSYcmpwWJN&#10;S0v6tL84BUeLm+1W/0Xyo9+FNoUx/jxRqtdtF98gIrXxLX651ybNHw3g+Uy6QM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ed7bAAAAA3AAAAA8AAAAAAAAAAAAAAAAA&#10;oQIAAGRycy9kb3ducmV2LnhtbFBLBQYAAAAABAAEAPkAAACOAwAAAAA=&#10;" strokecolor="#4a7ebb"/>
                    <v:line id="Straight Connector 55" o:spid="_x0000_s1082" style="position:absolute;flip:x;visibility:visible;mso-wrap-style:square" from="39802,37314" to="54864,4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7FccMAAADcAAAADwAAAGRycy9kb3ducmV2LnhtbERPTWvCQBC9F/wPywi9mY0pSkmzEREL&#10;FbxU7aG3ITtJFrOzaXar0V/fLRR6m8f7nGI12k5caPDGsYJ5koIgrpw23Cg4HV9nzyB8QNbYOSYF&#10;N/KwKicPBebaXfmdLofQiBjCPkcFbQh9LqWvWrLoE9cTR652g8UQ4dBIPeA1httOZmm6lBYNx4YW&#10;e9q0VJ0P31bB9jN04xfesvu+3m3rD7dx64VR6nE6rl9ABBrDv/jP/abj/KcMfp+JF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xXHDAAAA3AAAAA8AAAAAAAAAAAAA&#10;AAAAoQIAAGRycy9kb3ducmV2LnhtbFBLBQYAAAAABAAEAPkAAACRAwAAAAA=&#10;" strokecolor="#4a7ebb"/>
                    <v:line id="Straight Connector 56" o:spid="_x0000_s1083" style="position:absolute;flip:x;visibility:visible;mso-wrap-style:square" from="55726,51758" to="55726,5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Jg6sQAAADcAAAADwAAAGRycy9kb3ducmV2LnhtbERPS2vCQBC+F/oflin0ZjZVFInZBBEL&#10;FbxU7aG3ITt5YHY2zW5N4q/vFgq9zcf3nDQfTStu1LvGsoKXKAZBXFjdcKXgcn6drUE4j6yxtUwK&#10;JnKQZ48PKSbaDvxOt5OvRAhhl6CC2vsukdIVNRl0ke2IA1fa3qAPsK+k7nEI4aaV8zheSYMNh4Ya&#10;O9rVVFxP30bB/tO34xdO8/uxPOzLD7uz22Wj1PPTuN2A8DT6f/Gf+02H+YsF/D4TLp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cmDqxAAAANwAAAAPAAAAAAAAAAAA&#10;AAAAAKECAABkcnMvZG93bnJldi54bWxQSwUGAAAAAAQABAD5AAAAkgMAAAAA&#10;" strokecolor="#4a7ebb"/>
                    <v:line id="Straight Connector 57" o:spid="_x0000_s1084" style="position:absolute;flip:x;visibility:visible;mso-wrap-style:square" from="27086,53138" to="39761,56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v4nsQAAADcAAAADwAAAGRycy9kb3ducmV2LnhtbERPTWvCQBC9F/wPyxS8NZuqLZJmIyIK&#10;Cr3UtgdvQ3aSDc3Oxuyq0V/fLRS8zeN9Tr4YbCvO1PvGsYLnJAVBXDrdcK3g63PzNAfhA7LG1jEp&#10;uJKHRTF6yDHT7sIfdN6HWsQQ9hkqMCF0mZS+NGTRJ64jjlzleoshwr6WusdLDLetnKTpq7TYcGww&#10;2NHKUPmzP1kF60NohyNeJ7f3areuvt3KLV8apcaPw/INRKAh3MX/7q2O86cz+Hs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iexAAAANwAAAAPAAAAAAAAAAAA&#10;AAAAAKECAABkcnMvZG93bnJldi54bWxQSwUGAAAAAAQABAD5AAAAkgMAAAAA&#10;" strokecolor="#4a7ebb"/>
                    <v:line id="Straight Connector 60" o:spid="_x0000_s1085" style="position:absolute;flip:x y;visibility:visible;mso-wrap-style:square" from="10174,61159" to="15787,61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ym+MMAAADcAAAADwAAAGRycy9kb3ducmV2LnhtbERPTWvCQBC9C/6HZQq91U0NLSV1FRHE&#10;4KnRFj0O2TEJZmdjdptEf71bKHibx/uc2WIwteiodZVlBa+TCARxbnXFhYLv/frlA4TzyBpry6Tg&#10;Sg4W8/Fohom2PWfU7XwhQgi7BBWU3jeJlC4vyaCb2IY4cCfbGvQBtoXULfYh3NRyGkXv0mDFoaHE&#10;hlYl5efdr1EQ2W18uOU/fnM6HrOLzA4pfrFSz0/D8hOEp8E/xP/uVIf58Rv8PRMu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cpvjDAAAA3AAAAA8AAAAAAAAAAAAA&#10;AAAAoQIAAGRycy9kb3ducmV2LnhtbFBLBQYAAAAABAAEAPkAAACRAwAAAAA=&#10;" strokecolor="#4a7ebb"/>
                    <v:line id="Straight Connector 61" o:spid="_x0000_s1086" style="position:absolute;flip:x;visibility:visible;mso-wrap-style:square" from="9853,61420" to="15870,67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XDcsMAAADcAAAADwAAAGRycy9kb3ducmV2LnhtbERPS2vCQBC+F/wPywje6saUBomuIpJC&#10;BS/1cfA2ZCcPzM7G7FYTf323UOhtPr7nLNe9acSdOldbVjCbRiCIc6trLhWcjh+vcxDOI2tsLJOC&#10;gRysV6OXJabaPviL7gdfihDCLkUFlfdtKqXLKzLoprYlDlxhO4M+wK6UusNHCDeNjKMokQZrDg0V&#10;trStKL8evo2C7OKb/oZD/NwXu6w4263dvNdKTcb9ZgHCU+//xX/uTx3mvyXw+0y4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Fw3LDAAAA3AAAAA8AAAAAAAAAAAAA&#10;AAAAoQIAAGRycy9kb3ducmV2LnhtbFBLBQYAAAAABAAEAPkAAACRAwAAAAA=&#10;" strokecolor="#4a7ebb"/>
                    <v:line id="Straight Connector 62" o:spid="_x0000_s1087" style="position:absolute;visibility:visible;mso-wrap-style:square" from="15872,61332" to="16991,6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tKWcIAAADcAAAADwAAAGRycy9kb3ducmV2LnhtbERPS2sCMRC+C/6HMEJvbrYVal2NyyIU&#10;eujBR6E9jsm4WbqZrJtUt//eFAre5uN7zqocXCsu1IfGs4LHLAdBrL1puFbwcXidvoAIEdlg65kU&#10;/FKAcj0erbAw/so7uuxjLVIIhwIV2Bi7QsqgLTkMme+IE3fyvcOYYF9L0+M1hbtWPuX5s3TYcGqw&#10;2NHGkv7e/zgFnxbft1t9jORnX5U2tTH+vFDqYTJUSxCRhngX/7vfTJo/m8PfM+kC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tKWcIAAADcAAAADwAAAAAAAAAAAAAA&#10;AAChAgAAZHJzL2Rvd25yZXYueG1sUEsFBgAAAAAEAAQA+QAAAJADAAAAAA==&#10;" strokecolor="#4a7ebb"/>
                    <v:line id="Straight Connector 63" o:spid="_x0000_s1088" style="position:absolute;visibility:visible;mso-wrap-style:square" from="15700,61420" to="24387,6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eK8MAAADcAAAADwAAAGRycy9kb3ducmV2LnhtbESPQWsCMRCF7wX/Qxiht5q1QqmrUUQo&#10;eOjBWkGPYzJuFjeTdRN1++87h0JvM7w3730zX/ahUXfqUh3ZwHhUgCK20dVcGdh/f7y8g0oZ2WET&#10;mQz8UILlYvA0x9LFB3/RfZcrJSGcSjTgc25LrZP1FDCNYkss2jl2AbOsXaVdhw8JD41+LYo3HbBm&#10;afDY0tqTvexuwcDB4+d2a0+Z4uS4sq5yLl6nxjwP+9UMVKY+/5v/rjdO8CdCK8/IBH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k3ivDAAAA3AAAAA8AAAAAAAAAAAAA&#10;AAAAoQIAAGRycy9kb3ducmV2LnhtbFBLBQYAAAAABAAEAPkAAACRAwAAAAA=&#10;" strokecolor="#4a7ebb"/>
                    <v:line id="Straight Connector 64" o:spid="_x0000_s1089" style="position:absolute;flip:x;visibility:visible;mso-wrap-style:square" from="48820,63145" to="53052,6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pXAMQAAADcAAAADwAAAGRycy9kb3ducmV2LnhtbERPTWvCQBC9F/wPyxS8NZsqlppmIyIK&#10;Cr3UtgdvQ3aSDc3Oxuyq0V/fLRS8zeN9Tr4YbCvO1PvGsYLnJAVBXDrdcK3g63Pz9ArCB2SNrWNS&#10;cCUPi2L0kGOm3YU/6LwPtYgh7DNUYELoMil9aciiT1xHHLnK9RZDhH0tdY+XGG5bOUnTF2mx4dhg&#10;sKOVofJnf7IK1ofQDke8Tm7v1W5dfbuVW84apcaPw/INRKAh3MX/7q2O86dz+Hs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lcAxAAAANwAAAAPAAAAAAAAAAAA&#10;AAAAAKECAABkcnMvZG93bnJldi54bWxQSwUGAAAAAAQABAD5AAAAkgMAAAAA&#10;" strokecolor="#4a7ebb"/>
                    <v:line id="Straight Connector 65" o:spid="_x0000_s1090" style="position:absolute;flip:x;visibility:visible;mso-wrap-style:square" from="52446,63145" to="53049,7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aN4MYAAADcAAAADwAAAGRycy9kb3ducmV2LnhtbESPS2sCQRCE7wH/w9CCt+yskoisjiJi&#10;IEIu8XHw1uz0PnCnZ92Z6Jpfnz4EvHVT1VVfL1a9a9SNulB7NjBOUlDEubc1lwaOh4/XGagQkS02&#10;nsnAgwKsloOXBWbW3/mbbvtYKgnhkKGBKsY20zrkFTkMiW+JRSt85zDK2pXadniXcNfoSZpOtcOa&#10;paHCljYV5Zf9jzOwPcemv+Jj8vtV7LbFyW/8+r02ZjTs13NQkfr4NP9ff1rBfxN8eUYm0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mjeDGAAAA3AAAAA8AAAAAAAAA&#10;AAAAAAAAoQIAAGRycy9kb3ducmV2LnhtbFBLBQYAAAAABAAEAPkAAACUAwAAAAA=&#10;" strokecolor="#4a7ebb"/>
                    <v:line id="Straight Connector 66" o:spid="_x0000_s1091" style="position:absolute;visibility:visible;mso-wrap-style:square" from="53052,63145" to="57710,67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Ey8IAAADcAAAADwAAAGRycy9kb3ducmV2LnhtbERPS2sCMRC+C/6HMAVvbnZbEbs1LlIo&#10;9ODBF7THaTLdLN1M1k2q6783hYK3+fies6wG14oz9aHxrKDIchDE2puGawXHw9t0ASJEZIOtZ1Jw&#10;pQDVajxaYmn8hXd03sdapBAOJSqwMXallEFbchgy3xEn7tv3DmOCfS1Nj5cU7lr5mOdz6bDh1GCx&#10;o1dL+mf/6xR8WNxst/orkn/6XGtTG+NPz0pNHob1C4hIQ7yL/93vJs2fFf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gEy8IAAADcAAAADwAAAAAAAAAAAAAA&#10;AAChAgAAZHJzL2Rvd25yZXYueG1sUEsFBgAAAAAEAAQA+QAAAJADAAAAAA==&#10;" strokecolor="#4a7ebb"/>
                  </v:group>
                </v:group>
              </v:group>
            </w:pict>
          </mc:Fallback>
        </mc:AlternateContent>
      </w:r>
      <w:r w:rsidR="00B808EA" w:rsidRPr="001A22A9">
        <w:rPr>
          <w:b/>
          <w:color w:val="FF0000"/>
          <w:sz w:val="48"/>
          <w:u w:val="single"/>
        </w:rPr>
        <w:t>ER-Diagram</w:t>
      </w:r>
    </w:p>
    <w:p w:rsidR="00B808EA" w:rsidRDefault="00B808EA" w:rsidP="00B808EA">
      <w:pPr>
        <w:pStyle w:val="ChapterTitle"/>
        <w:rPr>
          <w:spacing w:val="0"/>
        </w:rPr>
      </w:pPr>
    </w:p>
    <w:sectPr w:rsidR="00B80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ttachedTemplate r:id="rId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58B"/>
    <w:rsid w:val="00047E06"/>
    <w:rsid w:val="000A058B"/>
    <w:rsid w:val="00230380"/>
    <w:rsid w:val="00601F14"/>
    <w:rsid w:val="00743750"/>
    <w:rsid w:val="00B808EA"/>
    <w:rsid w:val="00BC68D6"/>
    <w:rsid w:val="00FF2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line="240" w:lineRule="auto"/>
    </w:pPr>
    <w:rPr>
      <w:rFonts w:ascii="Times New Roman" w:hAnsi="Times New Roman"/>
      <w:sz w:val="20"/>
      <w:szCs w:val="20"/>
      <w:lang w:val="en-US"/>
    </w:rPr>
  </w:style>
  <w:style w:type="paragraph" w:styleId="Heading1">
    <w:name w:val="heading 1"/>
    <w:basedOn w:val="Normal"/>
    <w:next w:val="Normal"/>
    <w:link w:val="Heading1Char"/>
    <w:uiPriority w:val="99"/>
    <w:qFormat/>
    <w:pPr>
      <w:keepNext/>
      <w:pBdr>
        <w:top w:val="single" w:sz="6" w:space="1" w:color="auto"/>
        <w:between w:val="single" w:sz="6" w:space="1" w:color="auto"/>
      </w:pBdr>
      <w:spacing w:before="120" w:after="120"/>
      <w:outlineLvl w:val="0"/>
    </w:pPr>
    <w:rPr>
      <w:rFonts w:ascii="Arial" w:hAnsi="Arial" w:cs="Arial"/>
      <w:b/>
      <w:bCs/>
      <w:kern w:val="28"/>
      <w:sz w:val="24"/>
      <w:szCs w:val="24"/>
    </w:rPr>
  </w:style>
  <w:style w:type="paragraph" w:styleId="Heading2">
    <w:name w:val="heading 2"/>
    <w:basedOn w:val="Heading1"/>
    <w:next w:val="Name"/>
    <w:link w:val="Heading2Char"/>
    <w:uiPriority w:val="99"/>
    <w:qFormat/>
    <w:pPr>
      <w:pBdr>
        <w:top w:val="none" w:sz="0" w:space="0" w:color="auto"/>
        <w:between w:val="none" w:sz="0" w:space="0" w:color="auto"/>
      </w:pBdr>
      <w:spacing w:before="240" w:after="60"/>
      <w:outlineLvl w:val="1"/>
    </w:pPr>
    <w:rPr>
      <w:rFonts w:ascii="Times New Roman" w:hAnsi="Times New Roman" w:cs="Times New Roman"/>
      <w:sz w:val="36"/>
      <w:szCs w:val="36"/>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rPr>
  </w:style>
  <w:style w:type="paragraph" w:styleId="Title">
    <w:name w:val="Title"/>
    <w:basedOn w:val="Normal"/>
    <w:link w:val="TitleChar"/>
    <w:uiPriority w:val="99"/>
    <w:qFormat/>
    <w:pPr>
      <w:spacing w:before="240" w:after="60"/>
      <w:jc w:val="center"/>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en-US"/>
    </w:rPr>
  </w:style>
  <w:style w:type="paragraph" w:customStyle="1" w:styleId="Name">
    <w:name w:val="Name"/>
    <w:basedOn w:val="Normal"/>
    <w:uiPriority w:val="99"/>
    <w:rPr>
      <w:b/>
      <w:bCs/>
    </w:rPr>
  </w:style>
  <w:style w:type="paragraph" w:customStyle="1" w:styleId="Qualifier">
    <w:name w:val="Qualifier"/>
    <w:basedOn w:val="Name"/>
    <w:uiPriority w:val="99"/>
    <w:rPr>
      <w:b w:val="0"/>
      <w:bCs w:val="0"/>
    </w:rPr>
  </w:style>
  <w:style w:type="paragraph" w:customStyle="1" w:styleId="Code">
    <w:name w:val="Code"/>
    <w:basedOn w:val="BodyText"/>
    <w:uiPriority w:val="99"/>
    <w:rPr>
      <w:rFonts w:ascii="Courier New" w:hAnsi="Courier New" w:cs="Courier New"/>
      <w:sz w:val="16"/>
      <w:szCs w:val="16"/>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lang w:val="en-US"/>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locked/>
    <w:rPr>
      <w:rFonts w:ascii="Times New Roman" w:hAnsi="Times New Roman" w:cs="Times New Roman"/>
      <w:sz w:val="20"/>
      <w:szCs w:val="20"/>
      <w:lang w:val="en-US"/>
    </w:rPr>
  </w:style>
  <w:style w:type="paragraph" w:customStyle="1" w:styleId="PartTitle">
    <w:name w:val="Part Title"/>
    <w:basedOn w:val="Title"/>
    <w:next w:val="PartSubTitle"/>
    <w:uiPriority w:val="99"/>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jc w:val="left"/>
    </w:pPr>
    <w:rPr>
      <w:b w:val="0"/>
      <w:bCs w:val="0"/>
      <w:smallCaps/>
      <w:sz w:val="44"/>
      <w:szCs w:val="44"/>
    </w:rPr>
  </w:style>
  <w:style w:type="paragraph" w:customStyle="1" w:styleId="Description">
    <w:name w:val="Description"/>
    <w:basedOn w:val="CommentText"/>
    <w:uiPriority w:val="99"/>
    <w:pPr>
      <w:shd w:val="pct10" w:color="auto" w:fill="auto"/>
    </w:pPr>
    <w:rPr>
      <w:rFonts w:ascii="System" w:hAnsi="System" w:cs="System"/>
      <w:i/>
      <w:iCs/>
    </w:rPr>
  </w:style>
  <w:style w:type="paragraph" w:customStyle="1" w:styleId="PartSubTitle">
    <w:name w:val="Part SubTitle"/>
    <w:basedOn w:val="PartTitle"/>
    <w:uiPriority w:val="99"/>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szCs w:val="32"/>
    </w:rPr>
  </w:style>
  <w:style w:type="paragraph" w:customStyle="1" w:styleId="HeadingBase">
    <w:name w:val="Heading Base"/>
    <w:basedOn w:val="Normal"/>
    <w:next w:val="BodyText"/>
    <w:uiPriority w:val="99"/>
    <w:pPr>
      <w:keepNext/>
      <w:keepLines/>
      <w:spacing w:before="140" w:line="220" w:lineRule="atLeast"/>
    </w:pPr>
    <w:rPr>
      <w:rFonts w:ascii="Arial" w:hAnsi="Arial" w:cs="Arial"/>
      <w:spacing w:val="-4"/>
      <w:kern w:val="28"/>
      <w:sz w:val="22"/>
      <w:szCs w:val="22"/>
    </w:rPr>
  </w:style>
  <w:style w:type="paragraph" w:customStyle="1" w:styleId="ChapterTitle">
    <w:name w:val="Chapter Title"/>
    <w:basedOn w:val="HeadingBase"/>
    <w:uiPriority w:val="99"/>
    <w:pPr>
      <w:spacing w:before="240" w:after="120"/>
    </w:pPr>
    <w:rPr>
      <w:rFonts w:ascii="Arial Black" w:hAnsi="Arial Black" w:cs="Arial Black"/>
      <w:smallCaps/>
      <w:sz w:val="32"/>
      <w:szCs w:val="32"/>
    </w:rPr>
  </w:style>
  <w:style w:type="paragraph" w:customStyle="1" w:styleId="ChapterSubTitle">
    <w:name w:val="Chapter SubTitle"/>
    <w:basedOn w:val="ChapterTitle"/>
    <w:next w:val="Heading1"/>
    <w:uiPriority w:val="99"/>
    <w:pPr>
      <w:keepNext w:val="0"/>
      <w:keepLines w:val="0"/>
      <w:shd w:val="pct12" w:color="auto" w:fill="auto"/>
      <w:spacing w:line="240" w:lineRule="auto"/>
    </w:pPr>
    <w:rPr>
      <w:smallCaps w:val="0"/>
    </w:rPr>
  </w:style>
  <w:style w:type="paragraph" w:customStyle="1" w:styleId="CoverTitle">
    <w:name w:val="Cover Title"/>
    <w:basedOn w:val="HeadingBase"/>
    <w:next w:val="CoverSubTitle"/>
    <w:uiPriority w:val="99"/>
    <w:pPr>
      <w:pBdr>
        <w:top w:val="single" w:sz="18" w:space="1" w:color="auto"/>
      </w:pBdr>
      <w:spacing w:before="360" w:after="240"/>
      <w:jc w:val="center"/>
    </w:pPr>
    <w:rPr>
      <w:rFonts w:ascii="Arial Black" w:hAnsi="Arial Black" w:cs="Arial Black"/>
      <w:b/>
      <w:bCs/>
      <w:sz w:val="96"/>
      <w:szCs w:val="96"/>
    </w:rPr>
  </w:style>
  <w:style w:type="paragraph" w:customStyle="1" w:styleId="CoverSubTitle">
    <w:name w:val="Cover SubTitle"/>
    <w:basedOn w:val="CoverTitle"/>
    <w:next w:val="PartTitle"/>
    <w:uiPriority w:val="99"/>
    <w:rPr>
      <w:b w:val="0"/>
      <w:bCs w:val="0"/>
      <w:sz w:val="56"/>
      <w:szCs w:val="56"/>
    </w:rPr>
  </w:style>
  <w:style w:type="paragraph" w:customStyle="1" w:styleId="GroupTitle">
    <w:name w:val="Group Title"/>
    <w:basedOn w:val="HeadingBase"/>
    <w:next w:val="Name"/>
    <w:uiPriority w:val="99"/>
    <w:pPr>
      <w:spacing w:before="0"/>
    </w:pPr>
    <w:rPr>
      <w:spacing w:val="0"/>
      <w:kern w:val="0"/>
      <w:sz w:val="20"/>
      <w:szCs w:val="20"/>
      <w:u w:val="single"/>
    </w:rPr>
  </w:style>
  <w:style w:type="paragraph" w:customStyle="1" w:styleId="NameReference">
    <w:name w:val="Name Reference"/>
    <w:basedOn w:val="Name"/>
    <w:uiPriority w:val="99"/>
    <w:pPr>
      <w:tabs>
        <w:tab w:val="left" w:pos="709"/>
      </w:tabs>
    </w:pPr>
    <w:rPr>
      <w:rFonts w:ascii="Arial" w:hAnsi="Arial" w:cs="Arial"/>
      <w:b w:val="0"/>
      <w:bCs w:val="0"/>
    </w:rPr>
  </w:style>
  <w:style w:type="paragraph" w:customStyle="1" w:styleId="MultilanguageLabel">
    <w:name w:val="Multilanguage Label"/>
    <w:basedOn w:val="Name"/>
    <w:next w:val="Qualifier"/>
    <w:uiPriority w:val="99"/>
    <w:rPr>
      <w:rFonts w:ascii="System" w:hAnsi="System" w:cs="System"/>
      <w:b w:val="0"/>
      <w:bCs w:val="0"/>
    </w:rPr>
  </w:style>
  <w:style w:type="paragraph" w:styleId="NormalWeb">
    <w:name w:val="Normal (Web)"/>
    <w:basedOn w:val="Normal"/>
    <w:uiPriority w:val="99"/>
    <w:unhideWhenUsed/>
    <w:rsid w:val="00743750"/>
    <w:pPr>
      <w:autoSpaceDE/>
      <w:autoSpaceDN/>
      <w:adjustRightInd/>
      <w:spacing w:before="100" w:beforeAutospacing="1" w:after="100" w:afterAutospacing="1"/>
    </w:pPr>
    <w:rPr>
      <w:sz w:val="24"/>
      <w:szCs w:val="24"/>
      <w:lang w:eastAsia="en-US"/>
    </w:rPr>
  </w:style>
  <w:style w:type="character" w:styleId="Strong">
    <w:name w:val="Strong"/>
    <w:basedOn w:val="DefaultParagraphFont"/>
    <w:uiPriority w:val="22"/>
    <w:qFormat/>
    <w:rsid w:val="00743750"/>
    <w:rPr>
      <w:b/>
    </w:rPr>
  </w:style>
  <w:style w:type="character" w:styleId="Hyperlink">
    <w:name w:val="Hyperlink"/>
    <w:basedOn w:val="DefaultParagraphFont"/>
    <w:uiPriority w:val="99"/>
    <w:semiHidden/>
    <w:unhideWhenUsed/>
    <w:rsid w:val="007437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line="240" w:lineRule="auto"/>
    </w:pPr>
    <w:rPr>
      <w:rFonts w:ascii="Times New Roman" w:hAnsi="Times New Roman"/>
      <w:sz w:val="20"/>
      <w:szCs w:val="20"/>
      <w:lang w:val="en-US"/>
    </w:rPr>
  </w:style>
  <w:style w:type="paragraph" w:styleId="Heading1">
    <w:name w:val="heading 1"/>
    <w:basedOn w:val="Normal"/>
    <w:next w:val="Normal"/>
    <w:link w:val="Heading1Char"/>
    <w:uiPriority w:val="99"/>
    <w:qFormat/>
    <w:pPr>
      <w:keepNext/>
      <w:pBdr>
        <w:top w:val="single" w:sz="6" w:space="1" w:color="auto"/>
        <w:between w:val="single" w:sz="6" w:space="1" w:color="auto"/>
      </w:pBdr>
      <w:spacing w:before="120" w:after="120"/>
      <w:outlineLvl w:val="0"/>
    </w:pPr>
    <w:rPr>
      <w:rFonts w:ascii="Arial" w:hAnsi="Arial" w:cs="Arial"/>
      <w:b/>
      <w:bCs/>
      <w:kern w:val="28"/>
      <w:sz w:val="24"/>
      <w:szCs w:val="24"/>
    </w:rPr>
  </w:style>
  <w:style w:type="paragraph" w:styleId="Heading2">
    <w:name w:val="heading 2"/>
    <w:basedOn w:val="Heading1"/>
    <w:next w:val="Name"/>
    <w:link w:val="Heading2Char"/>
    <w:uiPriority w:val="99"/>
    <w:qFormat/>
    <w:pPr>
      <w:pBdr>
        <w:top w:val="none" w:sz="0" w:space="0" w:color="auto"/>
        <w:between w:val="none" w:sz="0" w:space="0" w:color="auto"/>
      </w:pBdr>
      <w:spacing w:before="240" w:after="60"/>
      <w:outlineLvl w:val="1"/>
    </w:pPr>
    <w:rPr>
      <w:rFonts w:ascii="Times New Roman" w:hAnsi="Times New Roman" w:cs="Times New Roman"/>
      <w:sz w:val="36"/>
      <w:szCs w:val="36"/>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rPr>
  </w:style>
  <w:style w:type="paragraph" w:styleId="Title">
    <w:name w:val="Title"/>
    <w:basedOn w:val="Normal"/>
    <w:link w:val="TitleChar"/>
    <w:uiPriority w:val="99"/>
    <w:qFormat/>
    <w:pPr>
      <w:spacing w:before="240" w:after="60"/>
      <w:jc w:val="center"/>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en-US"/>
    </w:rPr>
  </w:style>
  <w:style w:type="paragraph" w:customStyle="1" w:styleId="Name">
    <w:name w:val="Name"/>
    <w:basedOn w:val="Normal"/>
    <w:uiPriority w:val="99"/>
    <w:rPr>
      <w:b/>
      <w:bCs/>
    </w:rPr>
  </w:style>
  <w:style w:type="paragraph" w:customStyle="1" w:styleId="Qualifier">
    <w:name w:val="Qualifier"/>
    <w:basedOn w:val="Name"/>
    <w:uiPriority w:val="99"/>
    <w:rPr>
      <w:b w:val="0"/>
      <w:bCs w:val="0"/>
    </w:rPr>
  </w:style>
  <w:style w:type="paragraph" w:customStyle="1" w:styleId="Code">
    <w:name w:val="Code"/>
    <w:basedOn w:val="BodyText"/>
    <w:uiPriority w:val="99"/>
    <w:rPr>
      <w:rFonts w:ascii="Courier New" w:hAnsi="Courier New" w:cs="Courier New"/>
      <w:sz w:val="16"/>
      <w:szCs w:val="16"/>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lang w:val="en-US"/>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locked/>
    <w:rPr>
      <w:rFonts w:ascii="Times New Roman" w:hAnsi="Times New Roman" w:cs="Times New Roman"/>
      <w:sz w:val="20"/>
      <w:szCs w:val="20"/>
      <w:lang w:val="en-US"/>
    </w:rPr>
  </w:style>
  <w:style w:type="paragraph" w:customStyle="1" w:styleId="PartTitle">
    <w:name w:val="Part Title"/>
    <w:basedOn w:val="Title"/>
    <w:next w:val="PartSubTitle"/>
    <w:uiPriority w:val="99"/>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jc w:val="left"/>
    </w:pPr>
    <w:rPr>
      <w:b w:val="0"/>
      <w:bCs w:val="0"/>
      <w:smallCaps/>
      <w:sz w:val="44"/>
      <w:szCs w:val="44"/>
    </w:rPr>
  </w:style>
  <w:style w:type="paragraph" w:customStyle="1" w:styleId="Description">
    <w:name w:val="Description"/>
    <w:basedOn w:val="CommentText"/>
    <w:uiPriority w:val="99"/>
    <w:pPr>
      <w:shd w:val="pct10" w:color="auto" w:fill="auto"/>
    </w:pPr>
    <w:rPr>
      <w:rFonts w:ascii="System" w:hAnsi="System" w:cs="System"/>
      <w:i/>
      <w:iCs/>
    </w:rPr>
  </w:style>
  <w:style w:type="paragraph" w:customStyle="1" w:styleId="PartSubTitle">
    <w:name w:val="Part SubTitle"/>
    <w:basedOn w:val="PartTitle"/>
    <w:uiPriority w:val="99"/>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szCs w:val="32"/>
    </w:rPr>
  </w:style>
  <w:style w:type="paragraph" w:customStyle="1" w:styleId="HeadingBase">
    <w:name w:val="Heading Base"/>
    <w:basedOn w:val="Normal"/>
    <w:next w:val="BodyText"/>
    <w:uiPriority w:val="99"/>
    <w:pPr>
      <w:keepNext/>
      <w:keepLines/>
      <w:spacing w:before="140" w:line="220" w:lineRule="atLeast"/>
    </w:pPr>
    <w:rPr>
      <w:rFonts w:ascii="Arial" w:hAnsi="Arial" w:cs="Arial"/>
      <w:spacing w:val="-4"/>
      <w:kern w:val="28"/>
      <w:sz w:val="22"/>
      <w:szCs w:val="22"/>
    </w:rPr>
  </w:style>
  <w:style w:type="paragraph" w:customStyle="1" w:styleId="ChapterTitle">
    <w:name w:val="Chapter Title"/>
    <w:basedOn w:val="HeadingBase"/>
    <w:uiPriority w:val="99"/>
    <w:pPr>
      <w:spacing w:before="240" w:after="120"/>
    </w:pPr>
    <w:rPr>
      <w:rFonts w:ascii="Arial Black" w:hAnsi="Arial Black" w:cs="Arial Black"/>
      <w:smallCaps/>
      <w:sz w:val="32"/>
      <w:szCs w:val="32"/>
    </w:rPr>
  </w:style>
  <w:style w:type="paragraph" w:customStyle="1" w:styleId="ChapterSubTitle">
    <w:name w:val="Chapter SubTitle"/>
    <w:basedOn w:val="ChapterTitle"/>
    <w:next w:val="Heading1"/>
    <w:uiPriority w:val="99"/>
    <w:pPr>
      <w:keepNext w:val="0"/>
      <w:keepLines w:val="0"/>
      <w:shd w:val="pct12" w:color="auto" w:fill="auto"/>
      <w:spacing w:line="240" w:lineRule="auto"/>
    </w:pPr>
    <w:rPr>
      <w:smallCaps w:val="0"/>
    </w:rPr>
  </w:style>
  <w:style w:type="paragraph" w:customStyle="1" w:styleId="CoverTitle">
    <w:name w:val="Cover Title"/>
    <w:basedOn w:val="HeadingBase"/>
    <w:next w:val="CoverSubTitle"/>
    <w:uiPriority w:val="99"/>
    <w:pPr>
      <w:pBdr>
        <w:top w:val="single" w:sz="18" w:space="1" w:color="auto"/>
      </w:pBdr>
      <w:spacing w:before="360" w:after="240"/>
      <w:jc w:val="center"/>
    </w:pPr>
    <w:rPr>
      <w:rFonts w:ascii="Arial Black" w:hAnsi="Arial Black" w:cs="Arial Black"/>
      <w:b/>
      <w:bCs/>
      <w:sz w:val="96"/>
      <w:szCs w:val="96"/>
    </w:rPr>
  </w:style>
  <w:style w:type="paragraph" w:customStyle="1" w:styleId="CoverSubTitle">
    <w:name w:val="Cover SubTitle"/>
    <w:basedOn w:val="CoverTitle"/>
    <w:next w:val="PartTitle"/>
    <w:uiPriority w:val="99"/>
    <w:rPr>
      <w:b w:val="0"/>
      <w:bCs w:val="0"/>
      <w:sz w:val="56"/>
      <w:szCs w:val="56"/>
    </w:rPr>
  </w:style>
  <w:style w:type="paragraph" w:customStyle="1" w:styleId="GroupTitle">
    <w:name w:val="Group Title"/>
    <w:basedOn w:val="HeadingBase"/>
    <w:next w:val="Name"/>
    <w:uiPriority w:val="99"/>
    <w:pPr>
      <w:spacing w:before="0"/>
    </w:pPr>
    <w:rPr>
      <w:spacing w:val="0"/>
      <w:kern w:val="0"/>
      <w:sz w:val="20"/>
      <w:szCs w:val="20"/>
      <w:u w:val="single"/>
    </w:rPr>
  </w:style>
  <w:style w:type="paragraph" w:customStyle="1" w:styleId="NameReference">
    <w:name w:val="Name Reference"/>
    <w:basedOn w:val="Name"/>
    <w:uiPriority w:val="99"/>
    <w:pPr>
      <w:tabs>
        <w:tab w:val="left" w:pos="709"/>
      </w:tabs>
    </w:pPr>
    <w:rPr>
      <w:rFonts w:ascii="Arial" w:hAnsi="Arial" w:cs="Arial"/>
      <w:b w:val="0"/>
      <w:bCs w:val="0"/>
    </w:rPr>
  </w:style>
  <w:style w:type="paragraph" w:customStyle="1" w:styleId="MultilanguageLabel">
    <w:name w:val="Multilanguage Label"/>
    <w:basedOn w:val="Name"/>
    <w:next w:val="Qualifier"/>
    <w:uiPriority w:val="99"/>
    <w:rPr>
      <w:rFonts w:ascii="System" w:hAnsi="System" w:cs="System"/>
      <w:b w:val="0"/>
      <w:bCs w:val="0"/>
    </w:rPr>
  </w:style>
  <w:style w:type="paragraph" w:styleId="NormalWeb">
    <w:name w:val="Normal (Web)"/>
    <w:basedOn w:val="Normal"/>
    <w:uiPriority w:val="99"/>
    <w:unhideWhenUsed/>
    <w:rsid w:val="00743750"/>
    <w:pPr>
      <w:autoSpaceDE/>
      <w:autoSpaceDN/>
      <w:adjustRightInd/>
      <w:spacing w:before="100" w:beforeAutospacing="1" w:after="100" w:afterAutospacing="1"/>
    </w:pPr>
    <w:rPr>
      <w:sz w:val="24"/>
      <w:szCs w:val="24"/>
      <w:lang w:eastAsia="en-US"/>
    </w:rPr>
  </w:style>
  <w:style w:type="character" w:styleId="Strong">
    <w:name w:val="Strong"/>
    <w:basedOn w:val="DefaultParagraphFont"/>
    <w:uiPriority w:val="22"/>
    <w:qFormat/>
    <w:rsid w:val="00743750"/>
    <w:rPr>
      <w:b/>
    </w:rPr>
  </w:style>
  <w:style w:type="character" w:styleId="Hyperlink">
    <w:name w:val="Hyperlink"/>
    <w:basedOn w:val="DefaultParagraphFont"/>
    <w:uiPriority w:val="99"/>
    <w:semiHidden/>
    <w:unhideWhenUsed/>
    <w:rsid w:val="00743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OM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OMReport</Template>
  <TotalTime>1</TotalTime>
  <Pages>23</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Dictionary</vt:lpstr>
    </vt:vector>
  </TitlesOfParts>
  <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Dictionary</dc:title>
  <dc:creator>Rhapsody by Telelogic, Ltd.</dc:creator>
  <cp:lastModifiedBy>Bangar</cp:lastModifiedBy>
  <cp:revision>2</cp:revision>
  <dcterms:created xsi:type="dcterms:W3CDTF">2013-10-09T08:13:00Z</dcterms:created>
  <dcterms:modified xsi:type="dcterms:W3CDTF">2013-10-09T08:13:00Z</dcterms:modified>
</cp:coreProperties>
</file>